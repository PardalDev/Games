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5361BA" w:rsidP="00C6554A">
      <w:pPr>
        <w:pStyle w:val="Foto"/>
      </w:pPr>
      <w:r w:rsidRPr="005361BA">
        <w:rPr>
          <w:noProof/>
          <w:lang w:val="en-US"/>
        </w:rPr>
        <w:drawing>
          <wp:inline distT="0" distB="0" distL="0" distR="0">
            <wp:extent cx="5274310" cy="6007966"/>
            <wp:effectExtent l="0" t="0" r="2540" b="0"/>
            <wp:docPr id="1" name="Imagen 1" descr="D:\Characters\IMG-20181206-WA0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haracters\IMG-20181206-WA00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Pr="00914741" w:rsidRDefault="005361BA" w:rsidP="00C6554A">
      <w:pPr>
        <w:pStyle w:val="Ttulo"/>
      </w:pPr>
      <w:r>
        <w:t>Informe de proyecto</w:t>
      </w:r>
    </w:p>
    <w:p w:rsidR="00C6554A" w:rsidRPr="00914741" w:rsidRDefault="005361BA" w:rsidP="00C6554A">
      <w:pPr>
        <w:pStyle w:val="Subttulo"/>
      </w:pPr>
      <w:r>
        <w:t>Desarrollo de juego inicial</w:t>
      </w:r>
    </w:p>
    <w:p w:rsidR="00C6554A" w:rsidRPr="00914741" w:rsidRDefault="005361BA" w:rsidP="00C6554A">
      <w:pPr>
        <w:pStyle w:val="Informacindecontacto"/>
      </w:pPr>
      <w:r>
        <w:t xml:space="preserve">Luis </w:t>
      </w:r>
      <w:proofErr w:type="spellStart"/>
      <w:r>
        <w:t>Garcia</w:t>
      </w:r>
      <w:proofErr w:type="spellEnd"/>
      <w:r w:rsidR="00C6554A" w:rsidRPr="00914741">
        <w:rPr>
          <w:lang w:bidi="es-ES"/>
        </w:rPr>
        <w:t xml:space="preserve"> | </w:t>
      </w:r>
      <w:proofErr w:type="spellStart"/>
      <w:r>
        <w:t>Unity</w:t>
      </w:r>
      <w:proofErr w:type="spellEnd"/>
      <w:r>
        <w:t xml:space="preserve"> Project</w:t>
      </w:r>
      <w:r w:rsidR="00C6554A" w:rsidRPr="00914741">
        <w:rPr>
          <w:lang w:bidi="es-ES"/>
        </w:rPr>
        <w:t xml:space="preserve"> | </w:t>
      </w:r>
      <w:r>
        <w:t>2019/06/03</w:t>
      </w:r>
      <w:r w:rsidR="00C6554A" w:rsidRPr="00914741">
        <w:rPr>
          <w:lang w:bidi="es-ES"/>
        </w:rPr>
        <w:br w:type="page"/>
      </w:r>
    </w:p>
    <w:p w:rsidR="00C6554A" w:rsidRPr="00914741" w:rsidRDefault="00DC78BB" w:rsidP="00C6554A">
      <w:pPr>
        <w:pStyle w:val="Ttulo1"/>
      </w:pPr>
      <w:proofErr w:type="spellStart"/>
      <w:r>
        <w:lastRenderedPageBreak/>
        <w:t>Introduccion</w:t>
      </w:r>
      <w:proofErr w:type="spellEnd"/>
    </w:p>
    <w:p w:rsidR="00C6554A" w:rsidRDefault="00DC78BB" w:rsidP="00DC78BB">
      <w:r>
        <w:t xml:space="preserve">Este documento describe el plan de proyecto de desarrollo de juegos del equipo de Pardal </w:t>
      </w:r>
      <w:proofErr w:type="spellStart"/>
      <w:r>
        <w:t>Developers</w:t>
      </w:r>
      <w:proofErr w:type="spellEnd"/>
      <w:r>
        <w:t xml:space="preserve">. Tiene como objetivo describir claramente el plan de trabajo a seguir, </w:t>
      </w:r>
      <w:r w:rsidR="00225DFF">
        <w:t>así</w:t>
      </w:r>
      <w:bookmarkStart w:id="0" w:name="_GoBack"/>
      <w:bookmarkEnd w:id="0"/>
      <w:r>
        <w:t xml:space="preserve"> como también explicar de forma clara y concisa el código fuente de la aplicación y los diseños utilizados a la hora de la implementación.</w:t>
      </w:r>
    </w:p>
    <w:p w:rsidR="00C6554A" w:rsidRPr="00914741" w:rsidRDefault="00DC78BB" w:rsidP="00DC78BB">
      <w:r>
        <w:t>Este documento servirá como guía para la implementación de los siguientes proyectos que se lleven a cabo bajo esta metodología.</w:t>
      </w:r>
    </w:p>
    <w:p w:rsidR="00C6554A" w:rsidRPr="00914741" w:rsidRDefault="00DC78BB" w:rsidP="00C6554A">
      <w:pPr>
        <w:pStyle w:val="Ttulo2"/>
      </w:pPr>
      <w:r>
        <w:t>Indice</w:t>
      </w:r>
    </w:p>
    <w:p w:rsidR="002C74C0" w:rsidRDefault="00DC78BB" w:rsidP="00DC78BB">
      <w:r>
        <w:t>Temario del documento</w:t>
      </w:r>
    </w:p>
    <w:p w:rsidR="00C16883" w:rsidRDefault="00984164" w:rsidP="00C16883">
      <w:pPr>
        <w:pStyle w:val="Prrafodelista"/>
        <w:numPr>
          <w:ilvl w:val="0"/>
          <w:numId w:val="16"/>
        </w:numPr>
      </w:pPr>
      <w:r>
        <w:t>Introducción</w:t>
      </w:r>
      <w:r w:rsidR="00C16883">
        <w:t xml:space="preserve"> a la visión y objetivos del proyecto</w:t>
      </w:r>
    </w:p>
    <w:p w:rsidR="00DC78BB" w:rsidRDefault="00984164" w:rsidP="00DC78BB">
      <w:pPr>
        <w:pStyle w:val="Prrafodelista"/>
        <w:numPr>
          <w:ilvl w:val="0"/>
          <w:numId w:val="16"/>
        </w:numPr>
      </w:pPr>
      <w:r>
        <w:t>Introducción</w:t>
      </w:r>
      <w:r w:rsidR="00DC78BB">
        <w:t xml:space="preserve"> a las herramientas utilizadas</w:t>
      </w:r>
    </w:p>
    <w:p w:rsidR="00DC78BB" w:rsidRDefault="00DC78BB" w:rsidP="00DC78BB">
      <w:pPr>
        <w:pStyle w:val="Prrafodelista"/>
        <w:numPr>
          <w:ilvl w:val="0"/>
          <w:numId w:val="16"/>
        </w:numPr>
      </w:pPr>
      <w:r>
        <w:t>Diseño inicial de la aplicación</w:t>
      </w:r>
    </w:p>
    <w:p w:rsidR="00984164" w:rsidRDefault="00984164" w:rsidP="00984164">
      <w:pPr>
        <w:pStyle w:val="Prrafodelista"/>
        <w:numPr>
          <w:ilvl w:val="1"/>
          <w:numId w:val="16"/>
        </w:numPr>
      </w:pPr>
      <w:r>
        <w:t>Diagrama conceptual de app</w:t>
      </w:r>
    </w:p>
    <w:p w:rsidR="00DC78BB" w:rsidRDefault="00DC78BB" w:rsidP="00DC78BB">
      <w:pPr>
        <w:pStyle w:val="Prrafodelista"/>
        <w:numPr>
          <w:ilvl w:val="0"/>
          <w:numId w:val="16"/>
        </w:numPr>
      </w:pPr>
      <w:r>
        <w:t>Diagrama de actividades</w:t>
      </w:r>
    </w:p>
    <w:p w:rsidR="00123846" w:rsidRDefault="00123846" w:rsidP="00DC78BB">
      <w:pPr>
        <w:pStyle w:val="Prrafodelista"/>
        <w:numPr>
          <w:ilvl w:val="0"/>
          <w:numId w:val="16"/>
        </w:numPr>
      </w:pPr>
      <w:r>
        <w:t>Implementación</w:t>
      </w:r>
    </w:p>
    <w:p w:rsidR="00DC78BB" w:rsidRDefault="00123846" w:rsidP="00DC78BB">
      <w:pPr>
        <w:pStyle w:val="Prrafodelista"/>
        <w:numPr>
          <w:ilvl w:val="1"/>
          <w:numId w:val="16"/>
        </w:numPr>
      </w:pPr>
      <w:r>
        <w:t>Scripts definidos</w:t>
      </w:r>
    </w:p>
    <w:p w:rsidR="00C16883" w:rsidRDefault="00984164" w:rsidP="00C16883">
      <w:pPr>
        <w:pStyle w:val="Ttulo1"/>
        <w:numPr>
          <w:ilvl w:val="0"/>
          <w:numId w:val="17"/>
        </w:numPr>
      </w:pPr>
      <w:r>
        <w:t>Introducción</w:t>
      </w:r>
      <w:r w:rsidR="00C16883">
        <w:t xml:space="preserve"> a la visión y objetivos del proyecto.</w:t>
      </w:r>
    </w:p>
    <w:p w:rsidR="00C16883" w:rsidRDefault="00C16883" w:rsidP="00C16883">
      <w:r>
        <w:t>La idea de este proyecto es ganar confianza en el desarrollo de juegos de video, logrando integrar el equipo, evaluar performance numerando las tareas y retos que se presenten durante el ciclo de diseño, implementación y publicación de proyecto.</w:t>
      </w:r>
    </w:p>
    <w:p w:rsidR="00C16883" w:rsidRDefault="00C16883" w:rsidP="00C16883">
      <w:r>
        <w:t xml:space="preserve">Se </w:t>
      </w:r>
      <w:r w:rsidR="00984164">
        <w:t>tomará</w:t>
      </w:r>
      <w:r>
        <w:t xml:space="preserve"> nota del listado de tareas, se </w:t>
      </w:r>
      <w:r w:rsidR="00984164">
        <w:t>ponderará</w:t>
      </w:r>
      <w:r>
        <w:t xml:space="preserve"> sobre el proyecto completo y se evaluaran costos y diversas maneras de implementar o llegar al mismo objetivo.</w:t>
      </w:r>
    </w:p>
    <w:p w:rsidR="00C16883" w:rsidRDefault="00C16883" w:rsidP="00C16883">
      <w:r>
        <w:t>Como objetivo principal del proyecto, se busca:</w:t>
      </w:r>
    </w:p>
    <w:p w:rsidR="00C16883" w:rsidRDefault="00C16883" w:rsidP="00C16883">
      <w:pPr>
        <w:pStyle w:val="Prrafodelista"/>
        <w:numPr>
          <w:ilvl w:val="0"/>
          <w:numId w:val="19"/>
        </w:numPr>
      </w:pPr>
      <w:r>
        <w:t xml:space="preserve">Implementar un juego 2D </w:t>
      </w:r>
      <w:r w:rsidR="00BB109A">
        <w:t xml:space="preserve">en perspectiva TOP-DOWN con </w:t>
      </w:r>
      <w:proofErr w:type="spellStart"/>
      <w:r w:rsidR="00BB109A">
        <w:t>sprites</w:t>
      </w:r>
      <w:proofErr w:type="spellEnd"/>
      <w:r w:rsidR="00BB109A">
        <w:t xml:space="preserve"> simples con un solo lado.</w:t>
      </w:r>
    </w:p>
    <w:p w:rsidR="00BB109A" w:rsidRDefault="00BB109A" w:rsidP="00C16883">
      <w:pPr>
        <w:pStyle w:val="Prrafodelista"/>
        <w:numPr>
          <w:ilvl w:val="0"/>
          <w:numId w:val="19"/>
        </w:numPr>
      </w:pPr>
      <w:r>
        <w:t>Completar la dinámica del personaje</w:t>
      </w:r>
    </w:p>
    <w:p w:rsidR="00BB109A" w:rsidRDefault="00BB109A" w:rsidP="00C16883">
      <w:pPr>
        <w:pStyle w:val="Prrafodelista"/>
        <w:numPr>
          <w:ilvl w:val="0"/>
          <w:numId w:val="19"/>
        </w:numPr>
      </w:pPr>
      <w:r>
        <w:t xml:space="preserve">Completar dinámica de </w:t>
      </w:r>
      <w:proofErr w:type="spellStart"/>
      <w:r>
        <w:t>MOBs</w:t>
      </w:r>
      <w:proofErr w:type="spellEnd"/>
    </w:p>
    <w:p w:rsidR="00BB109A" w:rsidRDefault="00BB109A" w:rsidP="00C16883">
      <w:pPr>
        <w:pStyle w:val="Prrafodelista"/>
        <w:numPr>
          <w:ilvl w:val="0"/>
          <w:numId w:val="19"/>
        </w:numPr>
      </w:pPr>
      <w:r>
        <w:t xml:space="preserve">Diseñar método de </w:t>
      </w:r>
      <w:proofErr w:type="spellStart"/>
      <w:r>
        <w:t>spawneo</w:t>
      </w:r>
      <w:proofErr w:type="spellEnd"/>
      <w:r>
        <w:t xml:space="preserve"> de </w:t>
      </w:r>
      <w:proofErr w:type="spellStart"/>
      <w:r>
        <w:t>MOBs</w:t>
      </w:r>
      <w:proofErr w:type="spellEnd"/>
    </w:p>
    <w:p w:rsidR="00BB109A" w:rsidRDefault="00BB109A" w:rsidP="00C16883">
      <w:pPr>
        <w:pStyle w:val="Prrafodelista"/>
        <w:numPr>
          <w:ilvl w:val="0"/>
          <w:numId w:val="19"/>
        </w:numPr>
      </w:pPr>
      <w:r>
        <w:t xml:space="preserve">Diseñar distintos patrones de movimiento para </w:t>
      </w:r>
      <w:proofErr w:type="spellStart"/>
      <w:r>
        <w:t>MOBs</w:t>
      </w:r>
      <w:proofErr w:type="spellEnd"/>
    </w:p>
    <w:p w:rsidR="00BB109A" w:rsidRDefault="00BB109A" w:rsidP="00C16883">
      <w:pPr>
        <w:pStyle w:val="Prrafodelista"/>
        <w:numPr>
          <w:ilvl w:val="0"/>
          <w:numId w:val="19"/>
        </w:numPr>
      </w:pPr>
      <w:r>
        <w:t>Diseñar sistema de UI básico</w:t>
      </w:r>
    </w:p>
    <w:p w:rsidR="00BB109A" w:rsidRDefault="00BB109A" w:rsidP="00C16883">
      <w:pPr>
        <w:pStyle w:val="Prrafodelista"/>
        <w:numPr>
          <w:ilvl w:val="0"/>
          <w:numId w:val="19"/>
        </w:numPr>
      </w:pPr>
      <w:r>
        <w:t>Publicar</w:t>
      </w:r>
    </w:p>
    <w:p w:rsidR="00BB109A" w:rsidRDefault="00BB109A" w:rsidP="00BB109A">
      <w:r>
        <w:t>Adicionales opcionales:</w:t>
      </w:r>
    </w:p>
    <w:p w:rsidR="00BB109A" w:rsidRDefault="00BB109A" w:rsidP="00BB109A">
      <w:pPr>
        <w:pStyle w:val="Prrafodelista"/>
        <w:numPr>
          <w:ilvl w:val="0"/>
          <w:numId w:val="19"/>
        </w:numPr>
      </w:pPr>
      <w:r>
        <w:t xml:space="preserve">Diseñar </w:t>
      </w:r>
      <w:proofErr w:type="spellStart"/>
      <w:r>
        <w:t>Boss</w:t>
      </w:r>
      <w:proofErr w:type="spellEnd"/>
    </w:p>
    <w:p w:rsidR="00BB109A" w:rsidRDefault="00BB109A" w:rsidP="00BB109A">
      <w:pPr>
        <w:pStyle w:val="Prrafodelista"/>
        <w:numPr>
          <w:ilvl w:val="0"/>
          <w:numId w:val="19"/>
        </w:numPr>
      </w:pPr>
      <w:r>
        <w:t>Diseñar metodología de movimientos</w:t>
      </w:r>
    </w:p>
    <w:p w:rsidR="00BB109A" w:rsidRDefault="00BB109A" w:rsidP="00BB109A">
      <w:pPr>
        <w:pStyle w:val="Prrafodelista"/>
        <w:numPr>
          <w:ilvl w:val="0"/>
          <w:numId w:val="19"/>
        </w:numPr>
      </w:pPr>
      <w:r>
        <w:t xml:space="preserve">Diseñar </w:t>
      </w:r>
      <w:proofErr w:type="spellStart"/>
      <w:r>
        <w:t>drop</w:t>
      </w:r>
      <w:proofErr w:type="spellEnd"/>
      <w:r>
        <w:t xml:space="preserve"> y pickup </w:t>
      </w:r>
      <w:proofErr w:type="spellStart"/>
      <w:r>
        <w:t>system</w:t>
      </w:r>
      <w:proofErr w:type="spellEnd"/>
    </w:p>
    <w:p w:rsidR="00BB109A" w:rsidRDefault="00BB109A" w:rsidP="00BB109A">
      <w:pPr>
        <w:pStyle w:val="Prrafodelista"/>
        <w:numPr>
          <w:ilvl w:val="0"/>
          <w:numId w:val="19"/>
        </w:numPr>
      </w:pPr>
      <w:r>
        <w:t>Implementar swap de escenas</w:t>
      </w:r>
    </w:p>
    <w:p w:rsidR="00BB109A" w:rsidRDefault="00BB109A" w:rsidP="00BB109A">
      <w:pPr>
        <w:pStyle w:val="Prrafodelista"/>
        <w:numPr>
          <w:ilvl w:val="0"/>
          <w:numId w:val="19"/>
        </w:numPr>
      </w:pPr>
      <w:r>
        <w:lastRenderedPageBreak/>
        <w:t>Implementar sonidos</w:t>
      </w:r>
    </w:p>
    <w:p w:rsidR="00BB109A" w:rsidRDefault="00BB109A" w:rsidP="00BB109A">
      <w:pPr>
        <w:pStyle w:val="Prrafodelista"/>
        <w:numPr>
          <w:ilvl w:val="0"/>
          <w:numId w:val="19"/>
        </w:numPr>
      </w:pPr>
      <w:r>
        <w:t>Implementar música</w:t>
      </w:r>
    </w:p>
    <w:p w:rsidR="00BB109A" w:rsidRDefault="00BB109A" w:rsidP="00BB109A">
      <w:pPr>
        <w:pStyle w:val="Prrafodelista"/>
        <w:numPr>
          <w:ilvl w:val="0"/>
          <w:numId w:val="19"/>
        </w:numPr>
      </w:pPr>
      <w:proofErr w:type="spellStart"/>
      <w:r>
        <w:t>Impementar</w:t>
      </w:r>
      <w:proofErr w:type="spellEnd"/>
      <w:r>
        <w:t xml:space="preserve"> mapa de juego</w:t>
      </w:r>
    </w:p>
    <w:p w:rsidR="00BB109A" w:rsidRDefault="00BB109A" w:rsidP="00BB109A">
      <w:pPr>
        <w:pStyle w:val="Prrafodelista"/>
        <w:numPr>
          <w:ilvl w:val="0"/>
          <w:numId w:val="19"/>
        </w:numPr>
      </w:pPr>
      <w:r>
        <w:t>Implementar historia</w:t>
      </w:r>
    </w:p>
    <w:p w:rsidR="00BB109A" w:rsidRDefault="00BB109A" w:rsidP="00BB109A">
      <w:pPr>
        <w:pStyle w:val="Prrafodelista"/>
        <w:numPr>
          <w:ilvl w:val="0"/>
          <w:numId w:val="19"/>
        </w:numPr>
      </w:pPr>
      <w:r>
        <w:t>Implementar secuencia de escenas con historia</w:t>
      </w:r>
    </w:p>
    <w:p w:rsidR="00BB109A" w:rsidRDefault="00BB109A" w:rsidP="00BB109A">
      <w:pPr>
        <w:pStyle w:val="Prrafodelista"/>
        <w:numPr>
          <w:ilvl w:val="0"/>
          <w:numId w:val="19"/>
        </w:numPr>
      </w:pPr>
      <w:r>
        <w:t>Implementar inventario</w:t>
      </w:r>
    </w:p>
    <w:p w:rsidR="00BB109A" w:rsidRDefault="00BB109A" w:rsidP="00BB109A">
      <w:pPr>
        <w:pStyle w:val="Prrafodelista"/>
        <w:numPr>
          <w:ilvl w:val="0"/>
          <w:numId w:val="19"/>
        </w:numPr>
      </w:pPr>
      <w:r>
        <w:t>Implementar score</w:t>
      </w:r>
    </w:p>
    <w:p w:rsidR="00BB109A" w:rsidRDefault="00BB109A" w:rsidP="00BB109A">
      <w:pPr>
        <w:pStyle w:val="Prrafodelista"/>
        <w:numPr>
          <w:ilvl w:val="0"/>
          <w:numId w:val="19"/>
        </w:numPr>
      </w:pPr>
      <w:r>
        <w:t>Implementar integración con Facebook, G+, google</w:t>
      </w:r>
    </w:p>
    <w:p w:rsidR="00BB109A" w:rsidRDefault="00BB109A" w:rsidP="00BB109A">
      <w:pPr>
        <w:pStyle w:val="Prrafodelista"/>
        <w:numPr>
          <w:ilvl w:val="0"/>
          <w:numId w:val="19"/>
        </w:numPr>
      </w:pPr>
      <w:r>
        <w:t>Implementar juego en red</w:t>
      </w:r>
    </w:p>
    <w:p w:rsidR="00BB109A" w:rsidRDefault="00BB109A" w:rsidP="00BB109A">
      <w:pPr>
        <w:pStyle w:val="Prrafodelista"/>
        <w:numPr>
          <w:ilvl w:val="0"/>
          <w:numId w:val="19"/>
        </w:numPr>
      </w:pPr>
      <w:r>
        <w:t>Implementar sistema de compra de objetos</w:t>
      </w:r>
    </w:p>
    <w:p w:rsidR="00C16883" w:rsidRDefault="00BB109A" w:rsidP="00BB109A">
      <w:pPr>
        <w:pStyle w:val="Prrafodelista"/>
        <w:numPr>
          <w:ilvl w:val="0"/>
          <w:numId w:val="19"/>
        </w:numPr>
      </w:pPr>
      <w:r>
        <w:t>Implementar publicidades</w:t>
      </w:r>
    </w:p>
    <w:p w:rsidR="00DC78BB" w:rsidRDefault="00BB109A" w:rsidP="00DC78BB">
      <w:pPr>
        <w:pStyle w:val="Ttulo1"/>
        <w:numPr>
          <w:ilvl w:val="0"/>
          <w:numId w:val="17"/>
        </w:numPr>
      </w:pPr>
      <w:r>
        <w:t>Introducción</w:t>
      </w:r>
      <w:r w:rsidR="00DC78BB">
        <w:t xml:space="preserve"> a las herramientas utilizadas.</w:t>
      </w:r>
    </w:p>
    <w:p w:rsidR="00DC78BB" w:rsidRDefault="00DC78BB" w:rsidP="00DC78BB">
      <w:r>
        <w:t xml:space="preserve">Para el desarrollo del proyecto se utilizó </w:t>
      </w:r>
      <w:proofErr w:type="spellStart"/>
      <w:r>
        <w:t>Unity</w:t>
      </w:r>
      <w:proofErr w:type="spellEnd"/>
      <w:r>
        <w:t xml:space="preserve"> 2018 en su versión 3.3f1, adicionando los siguientes componentes agregados desde la sección </w:t>
      </w:r>
      <w:proofErr w:type="spellStart"/>
      <w:r>
        <w:t>Package</w:t>
      </w:r>
      <w:proofErr w:type="spellEnd"/>
      <w:r>
        <w:t xml:space="preserve"> Manager:</w:t>
      </w:r>
    </w:p>
    <w:p w:rsidR="00C16883" w:rsidRDefault="00C16883" w:rsidP="00DC78BB">
      <w:r>
        <w:rPr>
          <w:noProof/>
          <w:lang w:val="en-US"/>
        </w:rPr>
        <w:drawing>
          <wp:inline distT="0" distB="0" distL="0" distR="0" wp14:anchorId="27DD03C8" wp14:editId="11CDDB53">
            <wp:extent cx="4284921" cy="3267600"/>
            <wp:effectExtent l="0" t="0" r="190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974" cy="327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BB" w:rsidRDefault="00DC78BB" w:rsidP="00DC78BB">
      <w:r>
        <w:rPr>
          <w:noProof/>
          <w:lang w:val="en-US"/>
        </w:rPr>
        <w:lastRenderedPageBreak/>
        <w:drawing>
          <wp:inline distT="0" distB="0" distL="0" distR="0" wp14:anchorId="6E5F7CA5" wp14:editId="38807DE2">
            <wp:extent cx="2203012" cy="348748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2780" cy="351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BB" w:rsidRDefault="00DC78BB" w:rsidP="00DC78BB">
      <w:r>
        <w:rPr>
          <w:noProof/>
          <w:lang w:val="en-US"/>
        </w:rPr>
        <w:drawing>
          <wp:inline distT="0" distB="0" distL="0" distR="0">
            <wp:extent cx="5274310" cy="4686436"/>
            <wp:effectExtent l="0" t="0" r="2540" b="0"/>
            <wp:docPr id="3" name="Imagen 3" descr="C:\Users\Nimrod\AppData\Local\Temp\SNAGHTML31f31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mrod\AppData\Local\Temp\SNAGHTML31f31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8BB" w:rsidRDefault="00DC78BB" w:rsidP="00DC78BB"/>
    <w:p w:rsidR="00DC78BB" w:rsidRDefault="00DC78BB" w:rsidP="00DC78BB">
      <w:r>
        <w:lastRenderedPageBreak/>
        <w:t>Estos componentes son:</w:t>
      </w:r>
    </w:p>
    <w:p w:rsidR="00C16883" w:rsidRDefault="00DC78BB" w:rsidP="00DC78BB">
      <w:pPr>
        <w:pStyle w:val="Prrafodelista"/>
        <w:numPr>
          <w:ilvl w:val="0"/>
          <w:numId w:val="18"/>
        </w:numPr>
      </w:pPr>
      <w:r w:rsidRPr="00C16883">
        <w:rPr>
          <w:b/>
        </w:rPr>
        <w:t xml:space="preserve">2D </w:t>
      </w:r>
      <w:proofErr w:type="spellStart"/>
      <w:r w:rsidRPr="00C16883">
        <w:rPr>
          <w:b/>
        </w:rPr>
        <w:t>Animation</w:t>
      </w:r>
      <w:proofErr w:type="spellEnd"/>
    </w:p>
    <w:p w:rsidR="00DC78BB" w:rsidRDefault="00C16883" w:rsidP="00C16883">
      <w:pPr>
        <w:pStyle w:val="Prrafodelista"/>
        <w:numPr>
          <w:ilvl w:val="1"/>
          <w:numId w:val="18"/>
        </w:numPr>
      </w:pPr>
      <w:r>
        <w:t>P</w:t>
      </w:r>
      <w:r w:rsidR="00DC78BB">
        <w:t>ermite obtener los valores de posicionamiento de los esqueletos (</w:t>
      </w:r>
      <w:proofErr w:type="spellStart"/>
      <w:r w:rsidRPr="00C16883">
        <w:t>rigging</w:t>
      </w:r>
      <w:proofErr w:type="spellEnd"/>
      <w:r w:rsidR="00DC78BB">
        <w:t xml:space="preserve">) de los </w:t>
      </w:r>
      <w:proofErr w:type="spellStart"/>
      <w:r w:rsidR="00DC78BB">
        <w:t>sprites</w:t>
      </w:r>
      <w:proofErr w:type="spellEnd"/>
      <w:r w:rsidR="00DC78BB">
        <w:t xml:space="preserve"> 2D. Esto facilita la animación de los elementos.</w:t>
      </w:r>
    </w:p>
    <w:p w:rsidR="00DC78BB" w:rsidRDefault="00DC78BB" w:rsidP="00DC78BB">
      <w:pPr>
        <w:pStyle w:val="Prrafodelista"/>
        <w:numPr>
          <w:ilvl w:val="0"/>
          <w:numId w:val="18"/>
        </w:numPr>
        <w:rPr>
          <w:b/>
        </w:rPr>
      </w:pPr>
      <w:r w:rsidRPr="00C16883">
        <w:rPr>
          <w:b/>
        </w:rPr>
        <w:t>2D IK</w:t>
      </w:r>
    </w:p>
    <w:p w:rsidR="00C16883" w:rsidRDefault="00C16883" w:rsidP="00C16883">
      <w:pPr>
        <w:pStyle w:val="Prrafodelista"/>
        <w:numPr>
          <w:ilvl w:val="1"/>
          <w:numId w:val="18"/>
        </w:numPr>
      </w:pPr>
      <w:r w:rsidRPr="00C16883">
        <w:t xml:space="preserve">Habilita el movimiento inverso de las coyunturas de </w:t>
      </w:r>
      <w:proofErr w:type="spellStart"/>
      <w:r w:rsidRPr="00C16883">
        <w:t>lor</w:t>
      </w:r>
      <w:proofErr w:type="spellEnd"/>
      <w:r w:rsidRPr="00C16883">
        <w:t xml:space="preserve"> Riggs, eso se utiliza para lograr movimientos </w:t>
      </w:r>
      <w:proofErr w:type="spellStart"/>
      <w:r w:rsidRPr="00C16883">
        <w:t>mas</w:t>
      </w:r>
      <w:proofErr w:type="spellEnd"/>
      <w:r w:rsidRPr="00C16883">
        <w:t xml:space="preserve"> fluidos a </w:t>
      </w:r>
      <w:proofErr w:type="gramStart"/>
      <w:r w:rsidRPr="00C16883">
        <w:t>la  hora</w:t>
      </w:r>
      <w:proofErr w:type="gramEnd"/>
      <w:r w:rsidRPr="00C16883">
        <w:t xml:space="preserve"> de mover el esqueleto del personaje 2d</w:t>
      </w:r>
    </w:p>
    <w:p w:rsidR="00C16883" w:rsidRPr="00123846" w:rsidRDefault="00C16883" w:rsidP="00C16883">
      <w:pPr>
        <w:pStyle w:val="Prrafodelista"/>
        <w:numPr>
          <w:ilvl w:val="0"/>
          <w:numId w:val="18"/>
        </w:numPr>
        <w:rPr>
          <w:b/>
        </w:rPr>
      </w:pPr>
      <w:r w:rsidRPr="00123846">
        <w:rPr>
          <w:b/>
        </w:rPr>
        <w:t xml:space="preserve">2D PSD </w:t>
      </w:r>
      <w:proofErr w:type="spellStart"/>
      <w:r w:rsidRPr="00123846">
        <w:rPr>
          <w:b/>
        </w:rPr>
        <w:t>Importer</w:t>
      </w:r>
      <w:proofErr w:type="spellEnd"/>
    </w:p>
    <w:p w:rsidR="00C16883" w:rsidRDefault="00C16883" w:rsidP="00C16883">
      <w:pPr>
        <w:pStyle w:val="Prrafodelista"/>
        <w:numPr>
          <w:ilvl w:val="1"/>
          <w:numId w:val="18"/>
        </w:numPr>
      </w:pPr>
      <w:r>
        <w:t xml:space="preserve">Permite importar archivos PSD y trabajarlos como </w:t>
      </w:r>
      <w:proofErr w:type="spellStart"/>
      <w:r>
        <w:t>sprite</w:t>
      </w:r>
      <w:proofErr w:type="spellEnd"/>
      <w:r>
        <w:t>, permitiendo una rápida edición desde Photoshop.</w:t>
      </w:r>
    </w:p>
    <w:p w:rsidR="00C16883" w:rsidRPr="00123846" w:rsidRDefault="00C16883" w:rsidP="00C16883">
      <w:pPr>
        <w:pStyle w:val="Prrafodelista"/>
        <w:numPr>
          <w:ilvl w:val="0"/>
          <w:numId w:val="18"/>
        </w:numPr>
        <w:rPr>
          <w:b/>
        </w:rPr>
      </w:pPr>
      <w:r w:rsidRPr="00123846">
        <w:rPr>
          <w:b/>
        </w:rPr>
        <w:t xml:space="preserve">2D </w:t>
      </w:r>
      <w:proofErr w:type="spellStart"/>
      <w:r w:rsidRPr="00123846">
        <w:rPr>
          <w:b/>
        </w:rPr>
        <w:t>Sprite</w:t>
      </w:r>
      <w:proofErr w:type="spellEnd"/>
      <w:r w:rsidRPr="00123846">
        <w:rPr>
          <w:b/>
        </w:rPr>
        <w:t xml:space="preserve"> </w:t>
      </w:r>
      <w:proofErr w:type="spellStart"/>
      <w:r w:rsidRPr="00123846">
        <w:rPr>
          <w:b/>
        </w:rPr>
        <w:t>Shape</w:t>
      </w:r>
      <w:proofErr w:type="spellEnd"/>
    </w:p>
    <w:p w:rsidR="00C16883" w:rsidRDefault="00C16883" w:rsidP="00C16883">
      <w:pPr>
        <w:pStyle w:val="Prrafodelista"/>
        <w:numPr>
          <w:ilvl w:val="1"/>
          <w:numId w:val="18"/>
        </w:numPr>
      </w:pPr>
      <w:r>
        <w:t>Para modelado de ambientación 2D.</w:t>
      </w:r>
    </w:p>
    <w:p w:rsidR="00C16883" w:rsidRDefault="00C16883" w:rsidP="00C16883">
      <w:r>
        <w:t xml:space="preserve">Adicionalmente se </w:t>
      </w:r>
      <w:r w:rsidR="00984164">
        <w:t>utilizó</w:t>
      </w:r>
      <w:r>
        <w:t>:</w:t>
      </w:r>
    </w:p>
    <w:p w:rsidR="00C16883" w:rsidRDefault="00C16883" w:rsidP="00C16883">
      <w:r>
        <w:tab/>
        <w:t>Photoshop</w:t>
      </w:r>
    </w:p>
    <w:p w:rsidR="00C16883" w:rsidRDefault="00C16883" w:rsidP="00C16883">
      <w:r>
        <w:tab/>
      </w:r>
      <w:proofErr w:type="spellStart"/>
      <w:r>
        <w:t>Audacity</w:t>
      </w:r>
      <w:proofErr w:type="spellEnd"/>
    </w:p>
    <w:p w:rsidR="00C16883" w:rsidRDefault="00C16883" w:rsidP="00C16883">
      <w:r>
        <w:tab/>
        <w:t>Visual Studio 2019</w:t>
      </w:r>
    </w:p>
    <w:p w:rsidR="00BB109A" w:rsidRDefault="00BB109A" w:rsidP="00984164">
      <w:pPr>
        <w:pStyle w:val="Ttulo1"/>
        <w:numPr>
          <w:ilvl w:val="0"/>
          <w:numId w:val="17"/>
        </w:numPr>
      </w:pPr>
      <w:r>
        <w:t xml:space="preserve">Diseño de </w:t>
      </w:r>
      <w:proofErr w:type="spellStart"/>
      <w:r>
        <w:t>aplicacion</w:t>
      </w:r>
      <w:proofErr w:type="spellEnd"/>
      <w:r>
        <w:t>.</w:t>
      </w:r>
    </w:p>
    <w:p w:rsidR="00C16883" w:rsidRDefault="00BB109A" w:rsidP="00C16883">
      <w:r>
        <w:t>Vista de árbol de jerarquía de componentes:</w:t>
      </w:r>
    </w:p>
    <w:p w:rsidR="00BB109A" w:rsidRDefault="00BB109A" w:rsidP="00C16883">
      <w:r>
        <w:rPr>
          <w:noProof/>
          <w:lang w:val="en-US"/>
        </w:rPr>
        <w:drawing>
          <wp:inline distT="0" distB="0" distL="0" distR="0" wp14:anchorId="28C51584" wp14:editId="51D25C2C">
            <wp:extent cx="1523810" cy="1819048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9A" w:rsidRDefault="00BB109A" w:rsidP="00BB109A">
      <w:pPr>
        <w:pStyle w:val="Prrafodelista"/>
        <w:numPr>
          <w:ilvl w:val="0"/>
          <w:numId w:val="18"/>
        </w:numPr>
      </w:pPr>
      <w:r>
        <w:t>Carpeta de Animaciones</w:t>
      </w:r>
    </w:p>
    <w:p w:rsidR="00BB109A" w:rsidRDefault="00BB109A" w:rsidP="00BB109A">
      <w:pPr>
        <w:pStyle w:val="Prrafodelista"/>
        <w:numPr>
          <w:ilvl w:val="1"/>
          <w:numId w:val="18"/>
        </w:numPr>
      </w:pPr>
      <w:r>
        <w:t>Esta carpeta contendrá animaciones de los distintos componentes del juego, la nomenclatura de las animaciones será:</w:t>
      </w:r>
    </w:p>
    <w:p w:rsidR="00BB109A" w:rsidRDefault="00BB109A" w:rsidP="00BB109A">
      <w:pPr>
        <w:pStyle w:val="Prrafodelista"/>
        <w:numPr>
          <w:ilvl w:val="2"/>
          <w:numId w:val="18"/>
        </w:numPr>
      </w:pPr>
      <w:proofErr w:type="spellStart"/>
      <w:r>
        <w:t>NombrePrefab_</w:t>
      </w:r>
      <w:proofErr w:type="gramStart"/>
      <w:r>
        <w:t>motion.anim</w:t>
      </w:r>
      <w:proofErr w:type="spellEnd"/>
      <w:proofErr w:type="gramEnd"/>
    </w:p>
    <w:p w:rsidR="00984164" w:rsidRDefault="00984164" w:rsidP="00BB109A">
      <w:pPr>
        <w:pStyle w:val="Prrafodelista"/>
        <w:numPr>
          <w:ilvl w:val="2"/>
          <w:numId w:val="18"/>
        </w:numPr>
      </w:pPr>
      <w:r>
        <w:t xml:space="preserve">Se puede incluir </w:t>
      </w:r>
      <w:proofErr w:type="spellStart"/>
      <w:r>
        <w:t>subfolder</w:t>
      </w:r>
      <w:proofErr w:type="spellEnd"/>
      <w:r>
        <w:t xml:space="preserve"> con nombre </w:t>
      </w:r>
      <w:proofErr w:type="spellStart"/>
      <w:r>
        <w:t>prefab</w:t>
      </w:r>
      <w:proofErr w:type="spellEnd"/>
      <w:r>
        <w:t>, lo que no debería modificar el nombre de la animación, la cual deberá seguir siendo la mencionada anteriormente.</w:t>
      </w:r>
    </w:p>
    <w:p w:rsidR="00BB109A" w:rsidRDefault="00BB109A" w:rsidP="00BB109A">
      <w:pPr>
        <w:pStyle w:val="Prrafodelista"/>
        <w:numPr>
          <w:ilvl w:val="0"/>
          <w:numId w:val="18"/>
        </w:numPr>
      </w:pPr>
      <w:r>
        <w:t xml:space="preserve">Carpeta de </w:t>
      </w:r>
      <w:proofErr w:type="spellStart"/>
      <w:r>
        <w:t>Prefabs</w:t>
      </w:r>
      <w:proofErr w:type="spellEnd"/>
    </w:p>
    <w:p w:rsidR="00BB109A" w:rsidRDefault="00BB109A" w:rsidP="00BB109A">
      <w:pPr>
        <w:pStyle w:val="Prrafodelista"/>
        <w:numPr>
          <w:ilvl w:val="1"/>
          <w:numId w:val="18"/>
        </w:numPr>
      </w:pPr>
      <w:r>
        <w:lastRenderedPageBreak/>
        <w:t>Esta carpeta contendrá todos los elementos prefabricados y se deberá priorizar la utilización/</w:t>
      </w:r>
      <w:r w:rsidR="00984164">
        <w:t>creación</w:t>
      </w:r>
      <w:r>
        <w:t xml:space="preserve"> de los mismos ante la creación de objetos sueltos.</w:t>
      </w:r>
    </w:p>
    <w:p w:rsidR="00BB109A" w:rsidRDefault="00984164" w:rsidP="00984164">
      <w:pPr>
        <w:pStyle w:val="Prrafodelista"/>
        <w:numPr>
          <w:ilvl w:val="0"/>
          <w:numId w:val="18"/>
        </w:numPr>
      </w:pPr>
      <w:proofErr w:type="spellStart"/>
      <w:r>
        <w:t>Scenes</w:t>
      </w:r>
      <w:proofErr w:type="spellEnd"/>
    </w:p>
    <w:p w:rsidR="00984164" w:rsidRDefault="00984164" w:rsidP="00984164">
      <w:pPr>
        <w:pStyle w:val="Prrafodelista"/>
        <w:numPr>
          <w:ilvl w:val="1"/>
          <w:numId w:val="18"/>
        </w:numPr>
      </w:pPr>
      <w:r>
        <w:t>Folder que contendrá todas las escenas contenidas en el juego.</w:t>
      </w:r>
    </w:p>
    <w:p w:rsidR="00984164" w:rsidRDefault="00984164" w:rsidP="00984164">
      <w:pPr>
        <w:pStyle w:val="Prrafodelista"/>
        <w:numPr>
          <w:ilvl w:val="1"/>
          <w:numId w:val="18"/>
        </w:numPr>
      </w:pPr>
      <w:r>
        <w:t>Las mismas deberán ser secuenciadas por números identificadores</w:t>
      </w:r>
    </w:p>
    <w:p w:rsidR="00984164" w:rsidRDefault="00984164" w:rsidP="00984164">
      <w:pPr>
        <w:pStyle w:val="Prrafodelista"/>
        <w:numPr>
          <w:ilvl w:val="0"/>
          <w:numId w:val="18"/>
        </w:numPr>
      </w:pPr>
      <w:r>
        <w:t>Scripts</w:t>
      </w:r>
    </w:p>
    <w:p w:rsidR="00984164" w:rsidRDefault="00984164" w:rsidP="00984164">
      <w:pPr>
        <w:pStyle w:val="Prrafodelista"/>
        <w:numPr>
          <w:ilvl w:val="1"/>
          <w:numId w:val="18"/>
        </w:numPr>
      </w:pPr>
      <w:r>
        <w:t xml:space="preserve">Esta carpeta contiene todos los scripts del juego, los mismos deberán siempre comenzar con letra mayúscula y referenciar el </w:t>
      </w:r>
      <w:proofErr w:type="spellStart"/>
      <w:r>
        <w:t>prefab</w:t>
      </w:r>
      <w:proofErr w:type="spellEnd"/>
      <w:r>
        <w:t>, objeto y / o funcionalidad lo más clara posible</w:t>
      </w:r>
    </w:p>
    <w:p w:rsidR="00984164" w:rsidRDefault="00984164" w:rsidP="00984164">
      <w:pPr>
        <w:pStyle w:val="Prrafodelista"/>
        <w:numPr>
          <w:ilvl w:val="0"/>
          <w:numId w:val="18"/>
        </w:numPr>
      </w:pPr>
      <w:proofErr w:type="spellStart"/>
      <w:r>
        <w:t>Sounds</w:t>
      </w:r>
      <w:proofErr w:type="spellEnd"/>
    </w:p>
    <w:p w:rsidR="00984164" w:rsidRDefault="00984164" w:rsidP="00984164">
      <w:pPr>
        <w:pStyle w:val="Prrafodelista"/>
        <w:numPr>
          <w:ilvl w:val="1"/>
          <w:numId w:val="18"/>
        </w:numPr>
      </w:pPr>
      <w:r>
        <w:t>Carpeta destinada a los archivos de sonido</w:t>
      </w:r>
    </w:p>
    <w:p w:rsidR="00984164" w:rsidRDefault="00984164" w:rsidP="00984164">
      <w:pPr>
        <w:pStyle w:val="Prrafodelista"/>
        <w:numPr>
          <w:ilvl w:val="2"/>
          <w:numId w:val="18"/>
        </w:numPr>
      </w:pPr>
      <w:r>
        <w:t xml:space="preserve">Esta carpeta deberá contener los sonidos a ejecutarse en el juego, deberán seguir la misma nomenclatura que los </w:t>
      </w:r>
      <w:proofErr w:type="spellStart"/>
      <w:r>
        <w:t>prefabs</w:t>
      </w:r>
      <w:proofErr w:type="spellEnd"/>
      <w:r>
        <w:t>:</w:t>
      </w:r>
    </w:p>
    <w:p w:rsidR="00984164" w:rsidRDefault="00984164" w:rsidP="00984164">
      <w:pPr>
        <w:pStyle w:val="Prrafodelista"/>
        <w:numPr>
          <w:ilvl w:val="3"/>
          <w:numId w:val="18"/>
        </w:numPr>
      </w:pPr>
      <w:proofErr w:type="spellStart"/>
      <w:r>
        <w:t>NombrePrefab_Function_Sound.extencion</w:t>
      </w:r>
      <w:proofErr w:type="spellEnd"/>
    </w:p>
    <w:p w:rsidR="00984164" w:rsidRDefault="00984164" w:rsidP="00984164">
      <w:pPr>
        <w:pStyle w:val="Prrafodelista"/>
        <w:numPr>
          <w:ilvl w:val="0"/>
          <w:numId w:val="18"/>
        </w:numPr>
      </w:pPr>
      <w:r>
        <w:t xml:space="preserve">Carpeta </w:t>
      </w:r>
      <w:proofErr w:type="spellStart"/>
      <w:r>
        <w:t>Sprite</w:t>
      </w:r>
      <w:proofErr w:type="spellEnd"/>
    </w:p>
    <w:p w:rsidR="00984164" w:rsidRDefault="00984164" w:rsidP="00984164">
      <w:pPr>
        <w:pStyle w:val="Prrafodelista"/>
        <w:numPr>
          <w:ilvl w:val="1"/>
          <w:numId w:val="18"/>
        </w:numPr>
      </w:pPr>
      <w:r>
        <w:t xml:space="preserve">Esta carpeta contiene las imágenes ingresadas en el juego, la misma deberá organizarse en </w:t>
      </w:r>
      <w:proofErr w:type="spellStart"/>
      <w:r>
        <w:t>subfolders</w:t>
      </w:r>
      <w:proofErr w:type="spellEnd"/>
      <w:r>
        <w:t xml:space="preserve"> indicando el tipo de </w:t>
      </w:r>
      <w:proofErr w:type="spellStart"/>
      <w:r>
        <w:t>sprite</w:t>
      </w:r>
      <w:proofErr w:type="spellEnd"/>
      <w:r>
        <w:t xml:space="preserve"> que se inserta en el juego.</w:t>
      </w:r>
    </w:p>
    <w:p w:rsidR="00984164" w:rsidRDefault="00984164" w:rsidP="00984164">
      <w:pPr>
        <w:pStyle w:val="Prrafodelista"/>
        <w:numPr>
          <w:ilvl w:val="1"/>
          <w:numId w:val="18"/>
        </w:numPr>
      </w:pPr>
      <w:r>
        <w:t xml:space="preserve">Se deberán purgar los </w:t>
      </w:r>
      <w:proofErr w:type="spellStart"/>
      <w:r>
        <w:t>sprites</w:t>
      </w:r>
      <w:proofErr w:type="spellEnd"/>
      <w:r>
        <w:t xml:space="preserve"> que no se utilicen luego de que la funcionalidad a implementar finaliza.</w:t>
      </w:r>
    </w:p>
    <w:p w:rsidR="00984164" w:rsidRDefault="00984164" w:rsidP="00984164">
      <w:pPr>
        <w:pStyle w:val="Prrafodelista"/>
        <w:numPr>
          <w:ilvl w:val="0"/>
          <w:numId w:val="18"/>
        </w:numPr>
      </w:pPr>
      <w:proofErr w:type="spellStart"/>
      <w:r>
        <w:t>UIExtras</w:t>
      </w:r>
      <w:proofErr w:type="spellEnd"/>
    </w:p>
    <w:p w:rsidR="00984164" w:rsidRDefault="00984164" w:rsidP="00984164">
      <w:pPr>
        <w:pStyle w:val="Prrafodelista"/>
        <w:numPr>
          <w:ilvl w:val="1"/>
          <w:numId w:val="18"/>
        </w:numPr>
      </w:pPr>
      <w:r>
        <w:t>Paquete de interfaz de usuario adicional, la cual habilita el uso del joystick</w:t>
      </w:r>
    </w:p>
    <w:p w:rsidR="00984164" w:rsidRDefault="00984164" w:rsidP="00984164">
      <w:pPr>
        <w:pStyle w:val="Prrafodelista"/>
        <w:numPr>
          <w:ilvl w:val="0"/>
          <w:numId w:val="18"/>
        </w:numPr>
      </w:pPr>
      <w:proofErr w:type="spellStart"/>
      <w:r>
        <w:t>Packages</w:t>
      </w:r>
      <w:proofErr w:type="spellEnd"/>
    </w:p>
    <w:p w:rsidR="00984164" w:rsidRDefault="00984164" w:rsidP="00984164">
      <w:pPr>
        <w:pStyle w:val="Prrafodelista"/>
        <w:numPr>
          <w:ilvl w:val="1"/>
          <w:numId w:val="18"/>
        </w:numPr>
      </w:pPr>
      <w:r>
        <w:t xml:space="preserve">Paquete importado por defecto en </w:t>
      </w:r>
      <w:proofErr w:type="spellStart"/>
      <w:r>
        <w:t>Unity</w:t>
      </w:r>
      <w:proofErr w:type="spellEnd"/>
    </w:p>
    <w:p w:rsidR="00984164" w:rsidRDefault="00984164" w:rsidP="00984164">
      <w:pPr>
        <w:pStyle w:val="Ttulo1"/>
        <w:numPr>
          <w:ilvl w:val="0"/>
          <w:numId w:val="17"/>
        </w:numPr>
      </w:pPr>
      <w:r>
        <w:t>Diagrama conceptual de app.</w:t>
      </w:r>
    </w:p>
    <w:p w:rsidR="00984164" w:rsidRDefault="00984164" w:rsidP="00984164">
      <w:pPr>
        <w:rPr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>
            <wp:extent cx="4561368" cy="2755643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226" cy="276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164" w:rsidRDefault="00A40572" w:rsidP="00984164">
      <w:pPr>
        <w:rPr>
          <w:u w:val="single"/>
        </w:rPr>
      </w:pPr>
      <w:r>
        <w:rPr>
          <w:u w:val="single"/>
        </w:rPr>
        <w:lastRenderedPageBreak/>
        <w:t>Objetivo:</w:t>
      </w:r>
    </w:p>
    <w:p w:rsidR="00A40572" w:rsidRDefault="00A40572" w:rsidP="00A40572">
      <w:pPr>
        <w:pStyle w:val="Prrafodelista"/>
        <w:numPr>
          <w:ilvl w:val="0"/>
          <w:numId w:val="18"/>
        </w:numPr>
        <w:rPr>
          <w:u w:val="single"/>
        </w:rPr>
      </w:pPr>
      <w:r w:rsidRPr="00A40572">
        <w:rPr>
          <w:u w:val="single"/>
        </w:rPr>
        <w:t xml:space="preserve">Sobrevivir oleadas de </w:t>
      </w:r>
      <w:proofErr w:type="spellStart"/>
      <w:r w:rsidRPr="00A40572">
        <w:rPr>
          <w:u w:val="single"/>
        </w:rPr>
        <w:t>MOBs</w:t>
      </w:r>
      <w:proofErr w:type="spellEnd"/>
      <w:r w:rsidRPr="00A40572">
        <w:rPr>
          <w:u w:val="single"/>
        </w:rPr>
        <w:t xml:space="preserve"> </w:t>
      </w:r>
      <w:r>
        <w:rPr>
          <w:u w:val="single"/>
        </w:rPr>
        <w:t>sobre un único escenario</w:t>
      </w:r>
    </w:p>
    <w:p w:rsidR="00A40572" w:rsidRDefault="00A40572" w:rsidP="00A40572">
      <w:pPr>
        <w:rPr>
          <w:u w:val="single"/>
        </w:rPr>
      </w:pPr>
      <w:r>
        <w:rPr>
          <w:u w:val="single"/>
        </w:rPr>
        <w:t>Adicionales:</w:t>
      </w:r>
    </w:p>
    <w:p w:rsidR="00A40572" w:rsidRDefault="00A40572" w:rsidP="00A40572">
      <w:pPr>
        <w:pStyle w:val="Prrafodelista"/>
        <w:numPr>
          <w:ilvl w:val="0"/>
          <w:numId w:val="18"/>
        </w:numPr>
        <w:rPr>
          <w:u w:val="single"/>
        </w:rPr>
      </w:pPr>
      <w:r>
        <w:rPr>
          <w:u w:val="single"/>
        </w:rPr>
        <w:t xml:space="preserve">Agregar </w:t>
      </w:r>
      <w:proofErr w:type="spellStart"/>
      <w:r>
        <w:rPr>
          <w:u w:val="single"/>
        </w:rPr>
        <w:t>Boss</w:t>
      </w:r>
      <w:proofErr w:type="spellEnd"/>
      <w:r>
        <w:rPr>
          <w:u w:val="single"/>
        </w:rPr>
        <w:t xml:space="preserve"> al final de cada </w:t>
      </w:r>
      <w:proofErr w:type="spellStart"/>
      <w:r>
        <w:rPr>
          <w:u w:val="single"/>
        </w:rPr>
        <w:t>orda</w:t>
      </w:r>
      <w:proofErr w:type="spellEnd"/>
    </w:p>
    <w:p w:rsidR="00A40572" w:rsidRDefault="00A40572" w:rsidP="00A40572">
      <w:pPr>
        <w:pStyle w:val="Prrafodelista"/>
        <w:numPr>
          <w:ilvl w:val="0"/>
          <w:numId w:val="18"/>
        </w:numPr>
        <w:rPr>
          <w:u w:val="single"/>
        </w:rPr>
      </w:pPr>
      <w:r>
        <w:rPr>
          <w:u w:val="single"/>
        </w:rPr>
        <w:t xml:space="preserve">Agregar </w:t>
      </w:r>
      <w:proofErr w:type="spellStart"/>
      <w:r>
        <w:rPr>
          <w:u w:val="single"/>
        </w:rPr>
        <w:t>mas</w:t>
      </w:r>
      <w:proofErr w:type="spellEnd"/>
      <w:r>
        <w:rPr>
          <w:u w:val="single"/>
        </w:rPr>
        <w:t xml:space="preserve"> de una escena de juego y en secuencia</w:t>
      </w:r>
    </w:p>
    <w:p w:rsidR="00A40572" w:rsidRDefault="00A40572" w:rsidP="00A40572">
      <w:pPr>
        <w:pStyle w:val="Prrafodelista"/>
        <w:numPr>
          <w:ilvl w:val="0"/>
          <w:numId w:val="18"/>
        </w:numPr>
        <w:rPr>
          <w:u w:val="single"/>
        </w:rPr>
      </w:pPr>
      <w:r>
        <w:rPr>
          <w:u w:val="single"/>
        </w:rPr>
        <w:t>Agregar métricas de juego (</w:t>
      </w:r>
      <w:proofErr w:type="spellStart"/>
      <w:r>
        <w:rPr>
          <w:u w:val="single"/>
        </w:rPr>
        <w:t>scoring</w:t>
      </w:r>
      <w:proofErr w:type="spellEnd"/>
      <w:r>
        <w:rPr>
          <w:u w:val="single"/>
        </w:rPr>
        <w:t xml:space="preserve"> y </w:t>
      </w:r>
      <w:proofErr w:type="spellStart"/>
      <w:r>
        <w:rPr>
          <w:u w:val="single"/>
        </w:rPr>
        <w:t>high</w:t>
      </w:r>
      <w:proofErr w:type="spellEnd"/>
      <w:r>
        <w:rPr>
          <w:u w:val="single"/>
        </w:rPr>
        <w:t xml:space="preserve"> score)</w:t>
      </w:r>
    </w:p>
    <w:p w:rsidR="00A40572" w:rsidRDefault="00A40572" w:rsidP="00A40572">
      <w:pPr>
        <w:rPr>
          <w:u w:val="single"/>
        </w:rPr>
      </w:pPr>
    </w:p>
    <w:p w:rsidR="00A40572" w:rsidRDefault="00A40572" w:rsidP="00123846">
      <w:pPr>
        <w:pStyle w:val="Ttulo1"/>
        <w:numPr>
          <w:ilvl w:val="0"/>
          <w:numId w:val="17"/>
        </w:numPr>
      </w:pPr>
      <w:r>
        <w:t>Diagrama de actividades</w:t>
      </w:r>
    </w:p>
    <w:p w:rsidR="00A40572" w:rsidRDefault="00123846" w:rsidP="00A40572">
      <w:pPr>
        <w:rPr>
          <w:u w:val="single"/>
        </w:rPr>
      </w:pPr>
      <w:r>
        <w:rPr>
          <w:noProof/>
          <w:lang w:val="en-US"/>
        </w:rPr>
        <w:drawing>
          <wp:inline distT="0" distB="0" distL="0" distR="0" wp14:anchorId="64EE9941" wp14:editId="6119B9F0">
            <wp:extent cx="5274310" cy="126492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46" w:rsidRDefault="00123846" w:rsidP="00123846">
      <w:pPr>
        <w:pStyle w:val="Ttulo1"/>
        <w:numPr>
          <w:ilvl w:val="0"/>
          <w:numId w:val="17"/>
        </w:numPr>
      </w:pPr>
      <w:r>
        <w:t>Implementación</w:t>
      </w:r>
    </w:p>
    <w:p w:rsidR="00123846" w:rsidRDefault="00123846" w:rsidP="004F77F6">
      <w:pPr>
        <w:pStyle w:val="Listaconvietas"/>
      </w:pPr>
      <w:r>
        <w:t xml:space="preserve">Se genera escena de </w:t>
      </w:r>
      <w:proofErr w:type="spellStart"/>
      <w:r>
        <w:t>Game</w:t>
      </w:r>
      <w:proofErr w:type="spellEnd"/>
    </w:p>
    <w:p w:rsidR="00123846" w:rsidRDefault="00123846" w:rsidP="004F77F6">
      <w:pPr>
        <w:pStyle w:val="Listaconvietas"/>
      </w:pPr>
      <w:r>
        <w:t xml:space="preserve">Se </w:t>
      </w:r>
      <w:proofErr w:type="spellStart"/>
      <w:r>
        <w:t>situa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= </w:t>
      </w:r>
      <w:proofErr w:type="spellStart"/>
      <w:r>
        <w:t>Ground</w:t>
      </w:r>
      <w:proofErr w:type="spellEnd"/>
      <w:r>
        <w:t xml:space="preserve"> con tamaño mayor a la cámara</w:t>
      </w:r>
    </w:p>
    <w:p w:rsidR="00123846" w:rsidRDefault="00123846" w:rsidP="004F77F6">
      <w:pPr>
        <w:pStyle w:val="Listaconvietas"/>
      </w:pPr>
      <w:r>
        <w:t xml:space="preserve">Se </w:t>
      </w:r>
      <w:proofErr w:type="spellStart"/>
      <w:r>
        <w:t>situa</w:t>
      </w:r>
      <w:proofErr w:type="spellEnd"/>
      <w:r>
        <w:t xml:space="preserve"> personaje principal</w:t>
      </w:r>
    </w:p>
    <w:p w:rsidR="00123846" w:rsidRDefault="00123846" w:rsidP="004F77F6">
      <w:pPr>
        <w:pStyle w:val="Listaconvietas"/>
      </w:pPr>
      <w:r>
        <w:t>Se genera Script C# = Player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23846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1238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3846">
        <w:rPr>
          <w:rFonts w:ascii="Consolas" w:hAnsi="Consolas" w:cs="Consolas"/>
          <w:color w:val="000000"/>
          <w:sz w:val="19"/>
          <w:szCs w:val="19"/>
        </w:rPr>
        <w:t>UnityEngine.UI</w:t>
      </w:r>
      <w:proofErr w:type="spellEnd"/>
      <w:r w:rsidRPr="00123846"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:rsidR="00123846" w:rsidRP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84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Se agrega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interaccion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Interfaz de usuario, para poder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transiccionar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escena en caso de muerte, o bien utilizar efectos mediante paneles de colores al momento de recibir daño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846" w:rsidRP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25DF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5DFF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25DFF">
        <w:rPr>
          <w:rFonts w:ascii="Consolas" w:hAnsi="Consolas" w:cs="Consolas"/>
          <w:color w:val="2B91AF"/>
          <w:sz w:val="19"/>
          <w:szCs w:val="19"/>
        </w:rPr>
        <w:t>Player</w:t>
      </w:r>
      <w:r w:rsidRPr="00225DFF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5DFF"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DFF">
        <w:rPr>
          <w:rFonts w:ascii="Consolas" w:hAnsi="Consolas" w:cs="Consolas"/>
          <w:color w:val="000000"/>
          <w:sz w:val="19"/>
          <w:szCs w:val="19"/>
        </w:rPr>
        <w:t>{</w:t>
      </w:r>
    </w:p>
    <w:p w:rsidR="00123846" w:rsidRP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84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Variable editable desde el inspector, para modificar velocidad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pj</w:t>
      </w:r>
      <w:proofErr w:type="spellEnd"/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84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25DF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5DFF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5DFF"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123846" w:rsidRP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84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Acceso a las propiedades de la física del objeto</w:t>
      </w:r>
      <w:r w:rsidR="001E7359">
        <w:rPr>
          <w:rFonts w:ascii="Consolas" w:hAnsi="Consolas" w:cs="Consolas"/>
          <w:color w:val="008000"/>
          <w:sz w:val="19"/>
          <w:szCs w:val="19"/>
        </w:rPr>
        <w:t xml:space="preserve">, lo necesito para mover el objeto, además se debe </w:t>
      </w:r>
      <w:proofErr w:type="spellStart"/>
      <w:r w:rsidR="001E7359">
        <w:rPr>
          <w:rFonts w:ascii="Consolas" w:hAnsi="Consolas" w:cs="Consolas"/>
          <w:color w:val="008000"/>
          <w:sz w:val="19"/>
          <w:szCs w:val="19"/>
        </w:rPr>
        <w:t>freezar</w:t>
      </w:r>
      <w:proofErr w:type="spellEnd"/>
      <w:r w:rsidR="001E7359">
        <w:rPr>
          <w:rFonts w:ascii="Consolas" w:hAnsi="Consolas" w:cs="Consolas"/>
          <w:color w:val="008000"/>
          <w:sz w:val="19"/>
          <w:szCs w:val="19"/>
        </w:rPr>
        <w:t xml:space="preserve"> rotación en Z y </w:t>
      </w:r>
      <w:proofErr w:type="spellStart"/>
      <w:r w:rsidR="001E7359">
        <w:rPr>
          <w:rFonts w:ascii="Consolas" w:hAnsi="Consolas" w:cs="Consolas"/>
          <w:color w:val="008000"/>
          <w:sz w:val="19"/>
          <w:szCs w:val="19"/>
        </w:rPr>
        <w:t>setear</w:t>
      </w:r>
      <w:proofErr w:type="spellEnd"/>
      <w:r w:rsidR="001E7359">
        <w:rPr>
          <w:rFonts w:ascii="Consolas" w:hAnsi="Consolas" w:cs="Consolas"/>
          <w:color w:val="008000"/>
          <w:sz w:val="19"/>
          <w:szCs w:val="19"/>
        </w:rPr>
        <w:t xml:space="preserve"> gravedad = 0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84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25DFF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Rigidbody2D </w:t>
      </w:r>
      <w:proofErr w:type="spellStart"/>
      <w:r w:rsidRPr="00225DFF">
        <w:rPr>
          <w:rFonts w:ascii="Consolas" w:hAnsi="Consolas" w:cs="Consolas"/>
          <w:color w:val="000000"/>
          <w:sz w:val="19"/>
          <w:szCs w:val="19"/>
        </w:rPr>
        <w:t>rb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>;</w:t>
      </w:r>
    </w:p>
    <w:p w:rsidR="001E7359" w:rsidRPr="001E7359" w:rsidRDefault="001E7359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84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Variable que contendrá dirección y velocidad de movimiento.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35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25DFF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Vector2 </w:t>
      </w:r>
      <w:proofErr w:type="spellStart"/>
      <w:r w:rsidRPr="00225DFF">
        <w:rPr>
          <w:rFonts w:ascii="Consolas" w:hAnsi="Consolas" w:cs="Consolas"/>
          <w:color w:val="000000"/>
          <w:sz w:val="19"/>
          <w:szCs w:val="19"/>
        </w:rPr>
        <w:t>moveAmount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>;</w:t>
      </w:r>
    </w:p>
    <w:p w:rsidR="001E7359" w:rsidRPr="001E7359" w:rsidRDefault="001E7359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84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Variable que para instanciar y acceder al joystick análogo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prefab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agregado en la escena.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35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 w:rsidRPr="00225DFF"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Joystick </w:t>
      </w:r>
      <w:proofErr w:type="spellStart"/>
      <w:r w:rsidRPr="00225DFF">
        <w:rPr>
          <w:rFonts w:ascii="Consolas" w:hAnsi="Consolas" w:cs="Consolas"/>
          <w:color w:val="000000"/>
          <w:sz w:val="19"/>
          <w:szCs w:val="19"/>
        </w:rPr>
        <w:t>joystick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>;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359" w:rsidRPr="001E7359" w:rsidRDefault="001E7359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84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Variable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que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para acceder a las variables de animación, para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y/o valores de transición de las animaciones definidas.</w:t>
      </w:r>
    </w:p>
    <w:p w:rsidR="00123846" w:rsidRPr="001E7359" w:rsidRDefault="00123846" w:rsidP="001E73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E7359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1E73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7359">
        <w:rPr>
          <w:rFonts w:ascii="Consolas" w:hAnsi="Consolas" w:cs="Consolas"/>
          <w:color w:val="000000"/>
          <w:sz w:val="19"/>
          <w:szCs w:val="19"/>
        </w:rPr>
        <w:t>Animator</w:t>
      </w:r>
      <w:proofErr w:type="spellEnd"/>
      <w:r w:rsidRPr="001E73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7359"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 w:rsidRPr="001E7359">
        <w:rPr>
          <w:rFonts w:ascii="Consolas" w:hAnsi="Consolas" w:cs="Consolas"/>
          <w:color w:val="000000"/>
          <w:sz w:val="19"/>
          <w:szCs w:val="19"/>
        </w:rPr>
        <w:t>;</w:t>
      </w:r>
    </w:p>
    <w:p w:rsidR="001E7359" w:rsidRPr="001E7359" w:rsidRDefault="001E7359" w:rsidP="001E73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84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Variable publica que permite definir vida desde el inspector.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35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25DF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5DF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5DFF">
        <w:rPr>
          <w:rFonts w:ascii="Consolas" w:hAnsi="Consolas" w:cs="Consolas"/>
          <w:color w:val="000000"/>
          <w:sz w:val="19"/>
          <w:szCs w:val="19"/>
        </w:rPr>
        <w:t>health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>;</w:t>
      </w:r>
    </w:p>
    <w:p w:rsidR="001E7359" w:rsidRDefault="001E7359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2384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Vector de imágenes representativas de la barra de vida del personaje.</w:t>
      </w:r>
    </w:p>
    <w:p w:rsidR="001E7359" w:rsidRPr="001E7359" w:rsidRDefault="001E7359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//*Esto podría cambiarse por una barra de vida y mana (ver script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35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25DF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25DFF">
        <w:rPr>
          <w:rFonts w:ascii="Consolas" w:hAnsi="Consolas" w:cs="Consolas"/>
          <w:color w:val="000000"/>
          <w:sz w:val="19"/>
          <w:szCs w:val="19"/>
        </w:rPr>
        <w:t>Image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225DFF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225DFF">
        <w:rPr>
          <w:rFonts w:ascii="Consolas" w:hAnsi="Consolas" w:cs="Consolas"/>
          <w:color w:val="000000"/>
          <w:sz w:val="19"/>
          <w:szCs w:val="19"/>
        </w:rPr>
        <w:t>hearts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>;</w:t>
      </w:r>
    </w:p>
    <w:p w:rsidR="001E7359" w:rsidRPr="001E7359" w:rsidRDefault="001E7359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agregado desde el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inspector….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el cual sirve para identificar una vida</w:t>
      </w:r>
    </w:p>
    <w:p w:rsidR="00123846" w:rsidRPr="001E7359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35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E7359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1E73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7359">
        <w:rPr>
          <w:rFonts w:ascii="Consolas" w:hAnsi="Consolas" w:cs="Consolas"/>
          <w:color w:val="000000"/>
          <w:sz w:val="19"/>
          <w:szCs w:val="19"/>
        </w:rPr>
        <w:t>Sprite</w:t>
      </w:r>
      <w:proofErr w:type="spellEnd"/>
      <w:r w:rsidRPr="001E73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7359">
        <w:rPr>
          <w:rFonts w:ascii="Consolas" w:hAnsi="Consolas" w:cs="Consolas"/>
          <w:color w:val="000000"/>
          <w:sz w:val="19"/>
          <w:szCs w:val="19"/>
        </w:rPr>
        <w:t>fullHeart</w:t>
      </w:r>
      <w:proofErr w:type="spellEnd"/>
      <w:r w:rsidRPr="001E7359">
        <w:rPr>
          <w:rFonts w:ascii="Consolas" w:hAnsi="Consolas" w:cs="Consolas"/>
          <w:color w:val="000000"/>
          <w:sz w:val="19"/>
          <w:szCs w:val="19"/>
        </w:rPr>
        <w:t>;</w:t>
      </w:r>
    </w:p>
    <w:p w:rsidR="001E7359" w:rsidRPr="001E7359" w:rsidRDefault="001E7359" w:rsidP="001E73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agregado desde el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inspector….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el cual sirve para identificar una vida faltante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35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25DF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5DFF">
        <w:rPr>
          <w:rFonts w:ascii="Consolas" w:hAnsi="Consolas" w:cs="Consolas"/>
          <w:color w:val="000000"/>
          <w:sz w:val="19"/>
          <w:szCs w:val="19"/>
        </w:rPr>
        <w:t>Sprite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5DFF">
        <w:rPr>
          <w:rFonts w:ascii="Consolas" w:hAnsi="Consolas" w:cs="Consolas"/>
          <w:color w:val="000000"/>
          <w:sz w:val="19"/>
          <w:szCs w:val="19"/>
        </w:rPr>
        <w:t>emptyHeart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>;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359" w:rsidRPr="001E7359" w:rsidRDefault="001E7359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//Slot para agregar desde el inspector el componente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animator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otro objeto, en este caso se agrega un panel con efecto rojo a transparente, el cual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flashea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cuando te pegan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35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25DF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5DFF">
        <w:rPr>
          <w:rFonts w:ascii="Consolas" w:hAnsi="Consolas" w:cs="Consolas"/>
          <w:color w:val="000000"/>
          <w:sz w:val="19"/>
          <w:szCs w:val="19"/>
        </w:rPr>
        <w:t>Animator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5DFF">
        <w:rPr>
          <w:rFonts w:ascii="Consolas" w:hAnsi="Consolas" w:cs="Consolas"/>
          <w:color w:val="000000"/>
          <w:sz w:val="19"/>
          <w:szCs w:val="19"/>
        </w:rPr>
        <w:t>gethurt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>;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E7F" w:rsidRPr="00EB0E7F" w:rsidRDefault="00EB0E7F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//Variable de tipo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SceneTransition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poder llamar el método Load(“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nombreEscena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”) para mostrar la escena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lose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0E7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25DFF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5DFF">
        <w:rPr>
          <w:rFonts w:ascii="Consolas" w:hAnsi="Consolas" w:cs="Consolas"/>
          <w:color w:val="000000"/>
          <w:sz w:val="19"/>
          <w:szCs w:val="19"/>
        </w:rPr>
        <w:t>SceneTransition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5DFF">
        <w:rPr>
          <w:rFonts w:ascii="Consolas" w:hAnsi="Consolas" w:cs="Consolas"/>
          <w:color w:val="000000"/>
          <w:sz w:val="19"/>
          <w:szCs w:val="19"/>
        </w:rPr>
        <w:t>scene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>;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E7F" w:rsidRPr="00EB0E7F" w:rsidRDefault="00EB0E7F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inicialización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parametros</w:t>
      </w:r>
      <w:proofErr w:type="spellEnd"/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0E7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25DFF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5DFF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25DFF"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25DFF">
        <w:rPr>
          <w:rFonts w:ascii="Consolas" w:hAnsi="Consolas" w:cs="Consolas"/>
          <w:color w:val="000000"/>
          <w:sz w:val="19"/>
          <w:szCs w:val="19"/>
        </w:rPr>
        <w:t>)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DF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0E7F" w:rsidRPr="00EB0E7F" w:rsidRDefault="00EB0E7F" w:rsidP="00EB0E7F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//se toman los componentes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animator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 que se le agrego el script, en este caso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</w:t>
      </w:r>
      <w:proofErr w:type="spellEnd"/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E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&lt;Animator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3846" w:rsidRDefault="00123846" w:rsidP="001E7359">
      <w:pPr>
        <w:autoSpaceDE w:val="0"/>
        <w:autoSpaceDN w:val="0"/>
        <w:adjustRightInd w:val="0"/>
        <w:spacing w:before="0" w:after="0" w:line="240" w:lineRule="auto"/>
        <w:ind w:left="1440" w:hanging="14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="001E7359">
        <w:rPr>
          <w:rFonts w:ascii="Consolas" w:hAnsi="Consolas" w:cs="Consolas"/>
          <w:color w:val="000000"/>
          <w:sz w:val="19"/>
          <w:szCs w:val="19"/>
          <w:lang w:val="en-US"/>
        </w:rPr>
        <w:t>rb</w:t>
      </w:r>
      <w:proofErr w:type="spellEnd"/>
      <w:r w:rsidR="001E7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&lt;Rigidbody2D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0E7F" w:rsidRDefault="00EB0E7F" w:rsidP="001E7359">
      <w:pPr>
        <w:autoSpaceDE w:val="0"/>
        <w:autoSpaceDN w:val="0"/>
        <w:adjustRightInd w:val="0"/>
        <w:spacing w:before="0" w:after="0" w:line="240" w:lineRule="auto"/>
        <w:ind w:left="1440" w:hanging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0E7F" w:rsidRPr="00EB0E7F" w:rsidRDefault="00EB0E7F" w:rsidP="00EB0E7F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//Se toma desde la escena el Objeto que tenga componente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SceneTransition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el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E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scene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SceneTransition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0E7F" w:rsidRDefault="00EB0E7F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074622EB" wp14:editId="28B63BEF">
            <wp:extent cx="5274310" cy="179451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7F" w:rsidRDefault="00EB0E7F" w:rsidP="00EB0E7F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//En la escena existe un panel que tiene dicho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compoenente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Este script o componente, permite el cambio de escena utilizando una animación de transición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disponibles en el objeto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transitionPanel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Canvas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EB0E7F" w:rsidRPr="00EB0E7F" w:rsidRDefault="00EB0E7F" w:rsidP="00EB0E7F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EB0E7F" w:rsidRDefault="00EB0E7F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E7F" w:rsidRPr="00225DFF" w:rsidRDefault="00EB0E7F" w:rsidP="00EB0E7F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25D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//Se </w:t>
      </w:r>
      <w:proofErr w:type="spellStart"/>
      <w:r w:rsidRPr="00225DFF">
        <w:rPr>
          <w:rFonts w:ascii="Consolas" w:hAnsi="Consolas" w:cs="Consolas"/>
          <w:color w:val="008000"/>
          <w:sz w:val="19"/>
          <w:szCs w:val="19"/>
          <w:lang w:val="en-US"/>
        </w:rPr>
        <w:t>inicializa</w:t>
      </w:r>
      <w:proofErr w:type="spellEnd"/>
      <w:r w:rsidRPr="00225DFF">
        <w:rPr>
          <w:rFonts w:ascii="Consolas" w:hAnsi="Consolas" w:cs="Consolas"/>
          <w:color w:val="008000"/>
          <w:sz w:val="19"/>
          <w:szCs w:val="19"/>
          <w:lang w:val="en-US"/>
        </w:rPr>
        <w:t xml:space="preserve"> el Joystick.</w:t>
      </w:r>
    </w:p>
    <w:p w:rsidR="00EB0E7F" w:rsidRPr="00225DFF" w:rsidRDefault="00EB0E7F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joystick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&lt;Joystick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5DFF">
        <w:rPr>
          <w:rFonts w:ascii="Consolas" w:hAnsi="Consolas" w:cs="Consolas"/>
          <w:color w:val="000000"/>
          <w:sz w:val="19"/>
          <w:szCs w:val="19"/>
        </w:rPr>
        <w:t>}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E7F" w:rsidRDefault="00EB0E7F" w:rsidP="00EB0E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B0E7F" w:rsidRDefault="00EB0E7F" w:rsidP="00EB0E7F">
      <w:pPr>
        <w:rPr>
          <w:rFonts w:ascii="Consolas" w:hAnsi="Consolas" w:cs="Consolas"/>
          <w:color w:val="008000"/>
          <w:sz w:val="19"/>
          <w:szCs w:val="19"/>
        </w:rPr>
      </w:pPr>
    </w:p>
    <w:p w:rsidR="00123846" w:rsidRPr="00EB0E7F" w:rsidRDefault="00EB0E7F" w:rsidP="00EB0E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ejecutada en cada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br/>
      </w:r>
      <w:r w:rsidR="00123846" w:rsidRPr="00EB0E7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123846" w:rsidRPr="00EB0E7F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="00123846" w:rsidRPr="00EB0E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23846" w:rsidRPr="00EB0E7F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123846" w:rsidRPr="00EB0E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23846" w:rsidRPr="00EB0E7F">
        <w:rPr>
          <w:rFonts w:ascii="Consolas" w:hAnsi="Consolas" w:cs="Consolas"/>
          <w:color w:val="00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123846" w:rsidRPr="00EB0E7F">
        <w:rPr>
          <w:rFonts w:ascii="Consolas" w:hAnsi="Consolas" w:cs="Consolas"/>
          <w:color w:val="000000"/>
          <w:sz w:val="19"/>
          <w:szCs w:val="19"/>
        </w:rPr>
        <w:t>{</w:t>
      </w:r>
    </w:p>
    <w:p w:rsidR="00123846" w:rsidRPr="00EB0E7F" w:rsidRDefault="00EB0E7F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 calcula la dirección de movimiento, ya sea por axis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asdw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flechas) o por joystick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0E7F">
        <w:rPr>
          <w:rFonts w:ascii="Consolas" w:hAnsi="Consolas" w:cs="Consolas"/>
          <w:color w:val="000000"/>
          <w:sz w:val="19"/>
          <w:szCs w:val="19"/>
        </w:rPr>
        <w:t xml:space="preserve">        Vector2 </w:t>
      </w:r>
      <w:proofErr w:type="spellStart"/>
      <w:r w:rsidRPr="00EB0E7F">
        <w:rPr>
          <w:rFonts w:ascii="Consolas" w:hAnsi="Consolas" w:cs="Consolas"/>
          <w:color w:val="000000"/>
          <w:sz w:val="19"/>
          <w:szCs w:val="19"/>
        </w:rPr>
        <w:t>moveImput</w:t>
      </w:r>
      <w:proofErr w:type="spellEnd"/>
      <w:r w:rsidRPr="00EB0E7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B0E7F">
        <w:rPr>
          <w:rFonts w:ascii="Consolas" w:hAnsi="Consolas" w:cs="Consolas"/>
          <w:color w:val="0000FF"/>
          <w:sz w:val="19"/>
          <w:szCs w:val="19"/>
        </w:rPr>
        <w:t>new</w:t>
      </w:r>
      <w:r w:rsidRPr="00EB0E7F">
        <w:rPr>
          <w:rFonts w:ascii="Consolas" w:hAnsi="Consolas" w:cs="Consolas"/>
          <w:color w:val="000000"/>
          <w:sz w:val="19"/>
          <w:szCs w:val="19"/>
        </w:rPr>
        <w:t xml:space="preserve"> Vector2(</w:t>
      </w:r>
      <w:proofErr w:type="spellStart"/>
      <w:r w:rsidRPr="00EB0E7F">
        <w:rPr>
          <w:rFonts w:ascii="Consolas" w:hAnsi="Consolas" w:cs="Consolas"/>
          <w:color w:val="000000"/>
          <w:sz w:val="19"/>
          <w:szCs w:val="19"/>
        </w:rPr>
        <w:t>Input.GetAxisRaw</w:t>
      </w:r>
      <w:proofErr w:type="spellEnd"/>
      <w:r w:rsidRPr="00EB0E7F">
        <w:rPr>
          <w:rFonts w:ascii="Consolas" w:hAnsi="Consolas" w:cs="Consolas"/>
          <w:color w:val="000000"/>
          <w:sz w:val="19"/>
          <w:szCs w:val="19"/>
        </w:rPr>
        <w:t>(</w:t>
      </w:r>
      <w:r w:rsidRPr="00EB0E7F">
        <w:rPr>
          <w:rFonts w:ascii="Consolas" w:hAnsi="Consolas" w:cs="Consolas"/>
          <w:color w:val="A31515"/>
          <w:sz w:val="19"/>
          <w:szCs w:val="19"/>
        </w:rPr>
        <w:t>"Horizontal</w:t>
      </w:r>
      <w:proofErr w:type="gramStart"/>
      <w:r w:rsidRPr="00EB0E7F">
        <w:rPr>
          <w:rFonts w:ascii="Consolas" w:hAnsi="Consolas" w:cs="Consolas"/>
          <w:color w:val="A31515"/>
          <w:sz w:val="19"/>
          <w:szCs w:val="19"/>
        </w:rPr>
        <w:t>"</w:t>
      </w:r>
      <w:r w:rsidRPr="00EB0E7F">
        <w:rPr>
          <w:rFonts w:ascii="Consolas" w:hAnsi="Consolas" w:cs="Consolas"/>
          <w:color w:val="000000"/>
          <w:sz w:val="19"/>
          <w:szCs w:val="19"/>
        </w:rPr>
        <w:t>)+</w:t>
      </w:r>
      <w:proofErr w:type="gramEnd"/>
      <w:r w:rsidRPr="00EB0E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0E7F">
        <w:rPr>
          <w:rFonts w:ascii="Consolas" w:hAnsi="Consolas" w:cs="Consolas"/>
          <w:color w:val="000000"/>
          <w:sz w:val="19"/>
          <w:szCs w:val="19"/>
        </w:rPr>
        <w:t>joystick.Horizontal</w:t>
      </w:r>
      <w:proofErr w:type="spellEnd"/>
      <w:r w:rsidRPr="00EB0E7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B0E7F">
        <w:rPr>
          <w:rFonts w:ascii="Consolas" w:hAnsi="Consolas" w:cs="Consolas"/>
          <w:color w:val="000000"/>
          <w:sz w:val="19"/>
          <w:szCs w:val="19"/>
        </w:rPr>
        <w:t>Input.</w:t>
      </w:r>
      <w:r w:rsidRPr="00225DFF">
        <w:rPr>
          <w:rFonts w:ascii="Consolas" w:hAnsi="Consolas" w:cs="Consolas"/>
          <w:color w:val="000000"/>
          <w:sz w:val="19"/>
          <w:szCs w:val="19"/>
        </w:rPr>
        <w:t>GetAxisRaw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>(</w:t>
      </w:r>
      <w:r w:rsidRPr="00225DFF">
        <w:rPr>
          <w:rFonts w:ascii="Consolas" w:hAnsi="Consolas" w:cs="Consolas"/>
          <w:color w:val="A31515"/>
          <w:sz w:val="19"/>
          <w:szCs w:val="19"/>
        </w:rPr>
        <w:t>"Vertical"</w:t>
      </w:r>
      <w:r w:rsidRPr="00225DFF"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 w:rsidRPr="00225DFF">
        <w:rPr>
          <w:rFonts w:ascii="Consolas" w:hAnsi="Consolas" w:cs="Consolas"/>
          <w:color w:val="000000"/>
          <w:sz w:val="19"/>
          <w:szCs w:val="19"/>
        </w:rPr>
        <w:t>joystick.Vertical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>);</w:t>
      </w:r>
    </w:p>
    <w:p w:rsidR="003210F9" w:rsidRPr="003210F9" w:rsidRDefault="003210F9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//Se calcula desplazamiento en función de dirección y velocidad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tenga este script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attachedo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(El Player)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10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25DFF">
        <w:rPr>
          <w:rFonts w:ascii="Consolas" w:hAnsi="Consolas" w:cs="Consolas"/>
          <w:color w:val="000000"/>
          <w:sz w:val="19"/>
          <w:szCs w:val="19"/>
        </w:rPr>
        <w:t>moveAmount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25DFF">
        <w:rPr>
          <w:rFonts w:ascii="Consolas" w:hAnsi="Consolas" w:cs="Consolas"/>
          <w:color w:val="000000"/>
          <w:sz w:val="19"/>
          <w:szCs w:val="19"/>
        </w:rPr>
        <w:t>moveImput.normalized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225DFF"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>;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846" w:rsidRPr="00123846" w:rsidRDefault="00123846" w:rsidP="003210F9">
      <w:pPr>
        <w:autoSpaceDE w:val="0"/>
        <w:autoSpaceDN w:val="0"/>
        <w:adjustRightInd w:val="0"/>
        <w:spacing w:before="0" w:after="0" w:line="240" w:lineRule="auto"/>
        <w:ind w:left="720" w:firstLine="120"/>
        <w:rPr>
          <w:rFonts w:ascii="Consolas" w:hAnsi="Consolas" w:cs="Consolas"/>
          <w:color w:val="000000"/>
          <w:sz w:val="19"/>
          <w:szCs w:val="19"/>
        </w:rPr>
      </w:pPr>
      <w:r w:rsidRPr="00123846">
        <w:rPr>
          <w:rFonts w:ascii="Consolas" w:hAnsi="Consolas" w:cs="Consolas"/>
          <w:color w:val="008000"/>
          <w:sz w:val="19"/>
          <w:szCs w:val="19"/>
        </w:rPr>
        <w:t xml:space="preserve">//Chequeo si se </w:t>
      </w:r>
      <w:r w:rsidR="003210F9" w:rsidRPr="00123846">
        <w:rPr>
          <w:rFonts w:ascii="Consolas" w:hAnsi="Consolas" w:cs="Consolas"/>
          <w:color w:val="008000"/>
          <w:sz w:val="19"/>
          <w:szCs w:val="19"/>
        </w:rPr>
        <w:t>está</w:t>
      </w:r>
      <w:r w:rsidRPr="00123846">
        <w:rPr>
          <w:rFonts w:ascii="Consolas" w:hAnsi="Consolas" w:cs="Consolas"/>
          <w:color w:val="008000"/>
          <w:sz w:val="19"/>
          <w:szCs w:val="19"/>
        </w:rPr>
        <w:t xml:space="preserve"> moviendo</w:t>
      </w:r>
      <w:r w:rsidR="003210F9">
        <w:rPr>
          <w:rFonts w:ascii="Consolas" w:hAnsi="Consolas" w:cs="Consolas"/>
          <w:color w:val="008000"/>
          <w:sz w:val="19"/>
          <w:szCs w:val="19"/>
        </w:rPr>
        <w:t xml:space="preserve"> y como se </w:t>
      </w:r>
      <w:proofErr w:type="spellStart"/>
      <w:r w:rsidR="003210F9">
        <w:rPr>
          <w:rFonts w:ascii="Consolas" w:hAnsi="Consolas" w:cs="Consolas"/>
          <w:color w:val="008000"/>
          <w:sz w:val="19"/>
          <w:szCs w:val="19"/>
        </w:rPr>
        <w:t>esta</w:t>
      </w:r>
      <w:proofErr w:type="spellEnd"/>
      <w:r w:rsidR="003210F9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="003210F9">
        <w:rPr>
          <w:rFonts w:ascii="Consolas" w:hAnsi="Consolas" w:cs="Consolas"/>
          <w:color w:val="008000"/>
          <w:sz w:val="19"/>
          <w:szCs w:val="19"/>
        </w:rPr>
        <w:t>moviendo….</w:t>
      </w:r>
      <w:proofErr w:type="gramEnd"/>
      <w:r w:rsidR="003210F9">
        <w:rPr>
          <w:rFonts w:ascii="Consolas" w:hAnsi="Consolas" w:cs="Consolas"/>
          <w:color w:val="008000"/>
          <w:sz w:val="19"/>
          <w:szCs w:val="19"/>
        </w:rPr>
        <w:t xml:space="preserve">con el </w:t>
      </w:r>
      <w:proofErr w:type="spellStart"/>
      <w:r w:rsidR="003210F9">
        <w:rPr>
          <w:rFonts w:ascii="Consolas" w:hAnsi="Consolas" w:cs="Consolas"/>
          <w:color w:val="008000"/>
          <w:sz w:val="19"/>
          <w:szCs w:val="19"/>
        </w:rPr>
        <w:t>shift</w:t>
      </w:r>
      <w:proofErr w:type="spellEnd"/>
      <w:r w:rsidR="003210F9">
        <w:rPr>
          <w:rFonts w:ascii="Consolas" w:hAnsi="Consolas" w:cs="Consolas"/>
          <w:color w:val="008000"/>
          <w:sz w:val="19"/>
          <w:szCs w:val="19"/>
        </w:rPr>
        <w:t xml:space="preserve"> se corre (funcionalidad no en uso)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84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2384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12384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123846">
        <w:rPr>
          <w:rFonts w:ascii="Consolas" w:hAnsi="Consolas" w:cs="Consolas"/>
          <w:color w:val="000000"/>
          <w:sz w:val="19"/>
          <w:szCs w:val="19"/>
        </w:rPr>
        <w:t>moveImput</w:t>
      </w:r>
      <w:proofErr w:type="spellEnd"/>
      <w:r w:rsidRPr="00123846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123846"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Vector2.zero)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"left shift"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anim.SetBool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isWalking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anim.SetBool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isAlsoRunning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anim.SetBool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isWalking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anim.SetBool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isAlsoRunning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anim.SetBool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isWalking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anim.SetBool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isAlsoRunning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5DFF">
        <w:rPr>
          <w:rFonts w:ascii="Consolas" w:hAnsi="Consolas" w:cs="Consolas"/>
          <w:color w:val="000000"/>
          <w:sz w:val="19"/>
          <w:szCs w:val="19"/>
        </w:rPr>
        <w:t>}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DF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10F9" w:rsidRPr="00225DFF" w:rsidRDefault="003210F9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10F9" w:rsidRPr="003210F9" w:rsidRDefault="003210F9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ejecutada en cada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pero a tiempo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fijo….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evita saltos y fija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función de hardware, esto hace que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corra igual en todos lados.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10F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25DFF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5DFF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25DFF">
        <w:rPr>
          <w:rFonts w:ascii="Consolas" w:hAnsi="Consolas" w:cs="Consolas"/>
          <w:color w:val="0000FF"/>
          <w:sz w:val="19"/>
          <w:szCs w:val="19"/>
        </w:rPr>
        <w:t>FixedUpdate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25DFF">
        <w:rPr>
          <w:rFonts w:ascii="Consolas" w:hAnsi="Consolas" w:cs="Consolas"/>
          <w:color w:val="000000"/>
          <w:sz w:val="19"/>
          <w:szCs w:val="19"/>
        </w:rPr>
        <w:t>)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DF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10F9" w:rsidRPr="003210F9" w:rsidRDefault="003210F9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//Mover el objeto con las variables calculadas antes, pero fijo al tiempo de procesador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0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rb.MovePosition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rb.position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moveAmount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Time.fixedDeltaTime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5DFF">
        <w:rPr>
          <w:rFonts w:ascii="Consolas" w:hAnsi="Consolas" w:cs="Consolas"/>
          <w:color w:val="000000"/>
          <w:sz w:val="19"/>
          <w:szCs w:val="19"/>
        </w:rPr>
        <w:t>}</w:t>
      </w:r>
    </w:p>
    <w:p w:rsidR="003210F9" w:rsidRPr="00225DFF" w:rsidRDefault="003210F9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10F9" w:rsidRPr="003210F9" w:rsidRDefault="003210F9" w:rsidP="003210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//función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se puede llamar en una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colision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ejemplo….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usando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collider.takeDamage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(10) para dañar en 10 al Player</w:t>
      </w:r>
    </w:p>
    <w:p w:rsidR="003210F9" w:rsidRPr="003210F9" w:rsidRDefault="003210F9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0F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takeDamage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damageAmount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gethurt.GetComponent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&lt;Animator&gt;().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SetTrigger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"hurt"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health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damageAmount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UpdateHealthUI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(health);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(health &lt;= 0)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5DFF">
        <w:rPr>
          <w:rFonts w:ascii="Consolas" w:hAnsi="Consolas" w:cs="Consolas"/>
          <w:color w:val="000000"/>
          <w:sz w:val="19"/>
          <w:szCs w:val="19"/>
        </w:rPr>
        <w:t>{</w:t>
      </w:r>
    </w:p>
    <w:p w:rsidR="003210F9" w:rsidRPr="003210F9" w:rsidRDefault="003210F9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//Si la vida baja a 0, se muere, se destruye el objeto de la escena y se carga la escena “lose”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0F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Destroy(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scene.LoadScene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10F9" w:rsidRPr="004F77F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D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7F6">
        <w:rPr>
          <w:rFonts w:ascii="Consolas" w:hAnsi="Consolas" w:cs="Consolas"/>
          <w:color w:val="000000"/>
          <w:sz w:val="19"/>
          <w:szCs w:val="19"/>
        </w:rPr>
        <w:t>}</w:t>
      </w:r>
    </w:p>
    <w:p w:rsidR="003210F9" w:rsidRPr="004F77F6" w:rsidRDefault="0012384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7F6"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3210F9" w:rsidRPr="00225DFF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3210F9" w:rsidRPr="003210F9" w:rsidRDefault="003210F9" w:rsidP="003210F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el cambio de arma, recibe un arma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tenga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NewWeapon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layer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NewWeapon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con script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WeaponScript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attached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por parámetro.</w:t>
      </w:r>
    </w:p>
    <w:p w:rsidR="003210F9" w:rsidRPr="003210F9" w:rsidRDefault="003210F9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0F9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ChangeWeapon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WeaponScript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weapontoEquip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210F9" w:rsidRPr="003210F9" w:rsidRDefault="003210F9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//Se obtiene la posición donde se encuentra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actual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0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Transform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weaponPlace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GameObject.FindGameObjectWithTag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"Weapon"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).transform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10F9" w:rsidRPr="003210F9" w:rsidRDefault="003210F9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 destruye el arma actual</w:t>
      </w:r>
    </w:p>
    <w:p w:rsidR="00123846" w:rsidRPr="003210F9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10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210F9">
        <w:rPr>
          <w:rFonts w:ascii="Consolas" w:hAnsi="Consolas" w:cs="Consolas"/>
          <w:color w:val="000000"/>
          <w:sz w:val="19"/>
          <w:szCs w:val="19"/>
        </w:rPr>
        <w:t>Destroy</w:t>
      </w:r>
      <w:proofErr w:type="spellEnd"/>
      <w:r w:rsidRPr="003210F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210F9">
        <w:rPr>
          <w:rFonts w:ascii="Consolas" w:hAnsi="Consolas" w:cs="Consolas"/>
          <w:color w:val="000000"/>
          <w:sz w:val="19"/>
          <w:szCs w:val="19"/>
        </w:rPr>
        <w:t>GameObject.FindGameObjectWithTag</w:t>
      </w:r>
      <w:proofErr w:type="spellEnd"/>
      <w:r w:rsidRPr="003210F9">
        <w:rPr>
          <w:rFonts w:ascii="Consolas" w:hAnsi="Consolas" w:cs="Consolas"/>
          <w:color w:val="000000"/>
          <w:sz w:val="19"/>
          <w:szCs w:val="19"/>
        </w:rPr>
        <w:t>(</w:t>
      </w:r>
      <w:r w:rsidRPr="003210F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210F9">
        <w:rPr>
          <w:rFonts w:ascii="Consolas" w:hAnsi="Consolas" w:cs="Consolas"/>
          <w:color w:val="A31515"/>
          <w:sz w:val="19"/>
          <w:szCs w:val="19"/>
        </w:rPr>
        <w:t>Weapon</w:t>
      </w:r>
      <w:proofErr w:type="spellEnd"/>
      <w:r w:rsidRPr="003210F9">
        <w:rPr>
          <w:rFonts w:ascii="Consolas" w:hAnsi="Consolas" w:cs="Consolas"/>
          <w:color w:val="A31515"/>
          <w:sz w:val="19"/>
          <w:szCs w:val="19"/>
        </w:rPr>
        <w:t>"</w:t>
      </w:r>
      <w:r w:rsidRPr="003210F9">
        <w:rPr>
          <w:rFonts w:ascii="Consolas" w:hAnsi="Consolas" w:cs="Consolas"/>
          <w:color w:val="000000"/>
          <w:sz w:val="19"/>
          <w:szCs w:val="19"/>
        </w:rPr>
        <w:t>));</w:t>
      </w:r>
    </w:p>
    <w:p w:rsidR="00123846" w:rsidRPr="003210F9" w:rsidRDefault="003210F9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//Se 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NewWeapon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recibido por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parametro</w:t>
      </w:r>
      <w:proofErr w:type="spellEnd"/>
    </w:p>
    <w:p w:rsidR="00123846" w:rsidRPr="003210F9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10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210F9">
        <w:rPr>
          <w:rFonts w:ascii="Consolas" w:hAnsi="Consolas" w:cs="Consolas"/>
          <w:color w:val="000000"/>
          <w:sz w:val="19"/>
          <w:szCs w:val="19"/>
        </w:rPr>
        <w:t>weapontoEquip.tag</w:t>
      </w:r>
      <w:proofErr w:type="spellEnd"/>
      <w:r w:rsidRPr="003210F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210F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210F9">
        <w:rPr>
          <w:rFonts w:ascii="Consolas" w:hAnsi="Consolas" w:cs="Consolas"/>
          <w:color w:val="A31515"/>
          <w:sz w:val="19"/>
          <w:szCs w:val="19"/>
        </w:rPr>
        <w:t>Weapon</w:t>
      </w:r>
      <w:proofErr w:type="spellEnd"/>
      <w:r w:rsidRPr="003210F9">
        <w:rPr>
          <w:rFonts w:ascii="Consolas" w:hAnsi="Consolas" w:cs="Consolas"/>
          <w:color w:val="A31515"/>
          <w:sz w:val="19"/>
          <w:szCs w:val="19"/>
        </w:rPr>
        <w:t>"</w:t>
      </w:r>
      <w:r w:rsidR="003210F9" w:rsidRPr="003210F9">
        <w:rPr>
          <w:rFonts w:ascii="Consolas" w:hAnsi="Consolas" w:cs="Consolas"/>
          <w:color w:val="000000"/>
          <w:sz w:val="19"/>
          <w:szCs w:val="19"/>
        </w:rPr>
        <w:t>;</w:t>
      </w:r>
    </w:p>
    <w:p w:rsidR="003210F9" w:rsidRPr="003210F9" w:rsidRDefault="003210F9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 le cambia la escala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0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weapontoEquip.transform.localScale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Vector3(0.7F, 0.7F, 0);</w:t>
      </w:r>
    </w:p>
    <w:p w:rsidR="00123846" w:rsidRPr="003210F9" w:rsidRDefault="003210F9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 instancia la nueva arma donde estaba la vieja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0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Instantiate(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weapontoEquip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weaponPlace.position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weaponPlace.rotation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transform);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5DFF">
        <w:rPr>
          <w:rFonts w:ascii="Consolas" w:hAnsi="Consolas" w:cs="Consolas"/>
          <w:color w:val="000000"/>
          <w:sz w:val="19"/>
          <w:szCs w:val="19"/>
        </w:rPr>
        <w:t>}</w:t>
      </w:r>
    </w:p>
    <w:p w:rsidR="003210F9" w:rsidRPr="00225DFF" w:rsidRDefault="003210F9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10F9" w:rsidRPr="003210F9" w:rsidRDefault="003210F9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interna para actualizar la barra de vida en función de la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currentHealth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recibida por parámetro, utiliza los corazones para mostrar el estado de la barra. Cabe destacar que el tamaño máximo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hearts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 el tamaño máximo de las </w:t>
      </w:r>
      <w:r w:rsidR="004F77F6">
        <w:rPr>
          <w:rFonts w:ascii="Consolas" w:hAnsi="Consolas" w:cs="Consolas"/>
          <w:color w:val="008000"/>
          <w:sz w:val="19"/>
          <w:szCs w:val="19"/>
        </w:rPr>
        <w:t xml:space="preserve">imágenes agregadas en el </w:t>
      </w:r>
      <w:proofErr w:type="spellStart"/>
      <w:r w:rsidR="004F77F6">
        <w:rPr>
          <w:rFonts w:ascii="Consolas" w:hAnsi="Consolas" w:cs="Consolas"/>
          <w:color w:val="008000"/>
          <w:sz w:val="19"/>
          <w:szCs w:val="19"/>
        </w:rPr>
        <w:t>canvas</w:t>
      </w:r>
      <w:proofErr w:type="spellEnd"/>
      <w:r w:rsidR="004F77F6">
        <w:rPr>
          <w:rFonts w:ascii="Consolas" w:hAnsi="Consolas" w:cs="Consolas"/>
          <w:color w:val="008000"/>
          <w:sz w:val="19"/>
          <w:szCs w:val="19"/>
        </w:rPr>
        <w:t xml:space="preserve"> en este caso 5.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10F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25DFF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25DFF">
        <w:rPr>
          <w:rFonts w:ascii="Consolas" w:hAnsi="Consolas" w:cs="Consolas"/>
          <w:color w:val="000000"/>
          <w:sz w:val="19"/>
          <w:szCs w:val="19"/>
        </w:rPr>
        <w:t>UpdateHealthUI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25DF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5DFF">
        <w:rPr>
          <w:rFonts w:ascii="Consolas" w:hAnsi="Consolas" w:cs="Consolas"/>
          <w:color w:val="000000"/>
          <w:sz w:val="19"/>
          <w:szCs w:val="19"/>
        </w:rPr>
        <w:t>currentHealth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>) {</w:t>
      </w:r>
    </w:p>
    <w:p w:rsidR="004F77F6" w:rsidRPr="004F77F6" w:rsidRDefault="004F77F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Basicamente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recorro el vector de corazones y me fijo si la variable i es menor que el valor de HP actual, si lo es, entonces eso quiere decir que desde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ahí….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en adelante hasta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heats.length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….todos los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sprites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deben ser corazones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vacios</w:t>
      </w:r>
      <w:proofErr w:type="spellEnd"/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7F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hearts.Length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currentHealth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hearts[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].sprite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fullHeart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hearts[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].sprite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emptyHeart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5DFF">
        <w:rPr>
          <w:rFonts w:ascii="Consolas" w:hAnsi="Consolas" w:cs="Consolas"/>
          <w:color w:val="000000"/>
          <w:sz w:val="19"/>
          <w:szCs w:val="19"/>
        </w:rPr>
        <w:t>}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DF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DF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77F6" w:rsidRPr="003210F9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curar, recibe por parámetro el monto de curación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recibido….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recordemos que el tope en este caso es 5, dado que nuestro vector de corazones = 5.</w:t>
      </w:r>
    </w:p>
    <w:p w:rsidR="00123846" w:rsidRPr="004F77F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7F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Heal(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healAmount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(health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healAmount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5)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health = 5;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5DFF">
        <w:rPr>
          <w:rFonts w:ascii="Consolas" w:hAnsi="Consolas" w:cs="Consolas"/>
          <w:color w:val="000000"/>
          <w:sz w:val="19"/>
          <w:szCs w:val="19"/>
        </w:rPr>
        <w:t>health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225DFF">
        <w:rPr>
          <w:rFonts w:ascii="Consolas" w:hAnsi="Consolas" w:cs="Consolas"/>
          <w:color w:val="000000"/>
          <w:sz w:val="19"/>
          <w:szCs w:val="19"/>
        </w:rPr>
        <w:t>healAmount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>;</w:t>
      </w:r>
    </w:p>
    <w:p w:rsidR="00123846" w:rsidRPr="00225DFF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DF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77F6" w:rsidRPr="003210F9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 curación, se llama al método de recalculo de imágenes en barra de vida.</w:t>
      </w:r>
    </w:p>
    <w:p w:rsidR="004F77F6" w:rsidRPr="004F77F6" w:rsidRDefault="004F77F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7F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UpdateHealthUI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(health);</w:t>
      </w:r>
    </w:p>
    <w:p w:rsidR="00123846" w:rsidRDefault="00123846" w:rsidP="001238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23846" w:rsidRDefault="00123846" w:rsidP="00123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77F6" w:rsidRDefault="004F77F6">
      <w:r>
        <w:br w:type="page"/>
      </w:r>
    </w:p>
    <w:p w:rsidR="004F77F6" w:rsidRDefault="004F77F6" w:rsidP="004F77F6">
      <w:pPr>
        <w:pStyle w:val="Listaconvietas"/>
      </w:pPr>
      <w:r>
        <w:lastRenderedPageBreak/>
        <w:t xml:space="preserve">Se genera Script C# = </w:t>
      </w:r>
      <w:proofErr w:type="spellStart"/>
      <w:r>
        <w:t>CameraFollow</w:t>
      </w:r>
      <w:proofErr w:type="spellEnd"/>
    </w:p>
    <w:p w:rsid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7F6" w:rsidRP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7F6">
        <w:rPr>
          <w:rFonts w:ascii="Consolas" w:hAnsi="Consolas" w:cs="Consolas"/>
          <w:color w:val="008000"/>
          <w:sz w:val="19"/>
          <w:szCs w:val="19"/>
        </w:rPr>
        <w:t xml:space="preserve">// Este script se agrega a la </w:t>
      </w:r>
      <w:proofErr w:type="spellStart"/>
      <w:r w:rsidRPr="004F77F6">
        <w:rPr>
          <w:rFonts w:ascii="Consolas" w:hAnsi="Consolas" w:cs="Consolas"/>
          <w:color w:val="008000"/>
          <w:sz w:val="19"/>
          <w:szCs w:val="19"/>
        </w:rPr>
        <w:t>camara</w:t>
      </w:r>
      <w:proofErr w:type="spellEnd"/>
    </w:p>
    <w:p w:rsidR="004F77F6" w:rsidRPr="00225DFF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25DF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5DFF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25DFF">
        <w:rPr>
          <w:rFonts w:ascii="Consolas" w:hAnsi="Consolas" w:cs="Consolas"/>
          <w:color w:val="2B91AF"/>
          <w:sz w:val="19"/>
          <w:szCs w:val="19"/>
        </w:rPr>
        <w:t>CameraFollow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25DFF"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:rsidR="004F77F6" w:rsidRPr="00225DFF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DFF">
        <w:rPr>
          <w:rFonts w:ascii="Consolas" w:hAnsi="Consolas" w:cs="Consolas"/>
          <w:color w:val="000000"/>
          <w:sz w:val="19"/>
          <w:szCs w:val="19"/>
        </w:rPr>
        <w:t>{</w:t>
      </w:r>
    </w:p>
    <w:p w:rsidR="004F77F6" w:rsidRP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7F6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Se pone variable publica, para poder agregar el Player a seguir desde el inspector</w:t>
      </w:r>
    </w:p>
    <w:p w:rsidR="004F77F6" w:rsidRP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7F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F77F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4F77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F77F6">
        <w:rPr>
          <w:rFonts w:ascii="Consolas" w:hAnsi="Consolas" w:cs="Consolas"/>
          <w:color w:val="000000"/>
          <w:sz w:val="19"/>
          <w:szCs w:val="19"/>
        </w:rPr>
        <w:t>Transform</w:t>
      </w:r>
      <w:proofErr w:type="spellEnd"/>
      <w:r w:rsidRPr="004F77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F77F6">
        <w:rPr>
          <w:rFonts w:ascii="Consolas" w:hAnsi="Consolas" w:cs="Consolas"/>
          <w:color w:val="000000"/>
          <w:sz w:val="19"/>
          <w:szCs w:val="19"/>
        </w:rPr>
        <w:t>playerTransform</w:t>
      </w:r>
      <w:proofErr w:type="spellEnd"/>
      <w:r w:rsidRPr="004F77F6">
        <w:rPr>
          <w:rFonts w:ascii="Consolas" w:hAnsi="Consolas" w:cs="Consolas"/>
          <w:color w:val="000000"/>
          <w:sz w:val="19"/>
          <w:szCs w:val="19"/>
        </w:rPr>
        <w:t>;</w:t>
      </w:r>
    </w:p>
    <w:p w:rsidR="004F77F6" w:rsidRP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7F6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Velocidad de movimiento</w:t>
      </w:r>
    </w:p>
    <w:p w:rsidR="004F77F6" w:rsidRP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7F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F77F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4F77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F77F6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4F77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F77F6"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 w:rsidRPr="004F77F6">
        <w:rPr>
          <w:rFonts w:ascii="Consolas" w:hAnsi="Consolas" w:cs="Consolas"/>
          <w:color w:val="000000"/>
          <w:sz w:val="19"/>
          <w:szCs w:val="19"/>
        </w:rPr>
        <w:t>;</w:t>
      </w:r>
    </w:p>
    <w:p w:rsidR="004F77F6" w:rsidRP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7F6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Moviendo la cámara a los bordes del escenario, podemos obtener esto valores mencionado a continuación. Este será el rango de movimiento de la cámara en dicho escenario.</w:t>
      </w:r>
    </w:p>
    <w:p w:rsid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7F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:rsidR="004F77F6" w:rsidRPr="00225DFF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5DFF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25DFF"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25DFF">
        <w:rPr>
          <w:rFonts w:ascii="Consolas" w:hAnsi="Consolas" w:cs="Consolas"/>
          <w:color w:val="000000"/>
          <w:sz w:val="19"/>
          <w:szCs w:val="19"/>
        </w:rPr>
        <w:t>)</w:t>
      </w:r>
    </w:p>
    <w:p w:rsidR="004F77F6" w:rsidRPr="00225DFF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DF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77F6" w:rsidRPr="00225DFF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D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25DFF">
        <w:rPr>
          <w:rFonts w:ascii="Consolas" w:hAnsi="Consolas" w:cs="Consolas"/>
          <w:color w:val="008000"/>
          <w:sz w:val="19"/>
          <w:szCs w:val="19"/>
        </w:rPr>
        <w:t>// Se inicializa el Player</w:t>
      </w:r>
    </w:p>
    <w:p w:rsid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playerTransform.position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:rsidR="004F77F6" w:rsidRPr="00225DFF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5DFF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25DFF">
        <w:rPr>
          <w:rFonts w:ascii="Consolas" w:hAnsi="Consolas" w:cs="Consolas"/>
          <w:color w:val="0000FF"/>
          <w:sz w:val="19"/>
          <w:szCs w:val="19"/>
        </w:rPr>
        <w:t>Update</w:t>
      </w:r>
      <w:proofErr w:type="spellEnd"/>
      <w:r w:rsidRPr="00225DF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25DFF">
        <w:rPr>
          <w:rFonts w:ascii="Consolas" w:hAnsi="Consolas" w:cs="Consolas"/>
          <w:color w:val="000000"/>
          <w:sz w:val="19"/>
          <w:szCs w:val="19"/>
        </w:rPr>
        <w:t>)</w:t>
      </w:r>
    </w:p>
    <w:p w:rsidR="004F77F6" w:rsidRPr="00225DFF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DF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77F6" w:rsidRPr="00A13864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386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13864">
        <w:rPr>
          <w:rFonts w:ascii="Consolas" w:hAnsi="Consolas" w:cs="Consolas"/>
          <w:color w:val="008000"/>
          <w:sz w:val="19"/>
          <w:szCs w:val="19"/>
        </w:rPr>
        <w:t xml:space="preserve">// Si el </w:t>
      </w:r>
      <w:proofErr w:type="spellStart"/>
      <w:r w:rsidRPr="00A13864">
        <w:rPr>
          <w:rFonts w:ascii="Consolas" w:hAnsi="Consolas" w:cs="Consolas"/>
          <w:color w:val="008000"/>
          <w:sz w:val="19"/>
          <w:szCs w:val="19"/>
        </w:rPr>
        <w:t>player</w:t>
      </w:r>
      <w:proofErr w:type="spellEnd"/>
      <w:r w:rsidRPr="00A13864">
        <w:rPr>
          <w:rFonts w:ascii="Consolas" w:hAnsi="Consolas" w:cs="Consolas"/>
          <w:color w:val="008000"/>
          <w:sz w:val="19"/>
          <w:szCs w:val="19"/>
        </w:rPr>
        <w:t xml:space="preserve"> existe</w:t>
      </w:r>
      <w:r w:rsidR="00A13864" w:rsidRPr="00A13864">
        <w:rPr>
          <w:rFonts w:ascii="Consolas" w:hAnsi="Consolas" w:cs="Consolas"/>
          <w:color w:val="008000"/>
          <w:sz w:val="19"/>
          <w:szCs w:val="19"/>
        </w:rPr>
        <w:t xml:space="preserve">, calculo el movimiento y llevo la </w:t>
      </w:r>
      <w:proofErr w:type="spellStart"/>
      <w:r w:rsidR="00A13864" w:rsidRPr="00A13864">
        <w:rPr>
          <w:rFonts w:ascii="Consolas" w:hAnsi="Consolas" w:cs="Consolas"/>
          <w:color w:val="008000"/>
          <w:sz w:val="19"/>
          <w:szCs w:val="19"/>
        </w:rPr>
        <w:t>camara</w:t>
      </w:r>
      <w:proofErr w:type="spellEnd"/>
      <w:r w:rsidR="00A13864" w:rsidRPr="00A13864">
        <w:rPr>
          <w:rFonts w:ascii="Consolas" w:hAnsi="Consolas" w:cs="Consolas"/>
          <w:color w:val="008000"/>
          <w:sz w:val="19"/>
          <w:szCs w:val="19"/>
        </w:rPr>
        <w:t xml:space="preserve"> a ese lugar.</w:t>
      </w:r>
    </w:p>
    <w:p w:rsidR="004F77F6" w:rsidRPr="00A13864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r w:rsidRPr="00A1386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playerTransform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clampedX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Mathf.Clamp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playerTransform.position.x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clampedY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Mathf.Clamp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playerTransform.position.y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Vector2.Lerp(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clampedX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clampedY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), speed);</w:t>
      </w:r>
    </w:p>
    <w:p w:rsid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7F6" w:rsidRDefault="004F77F6" w:rsidP="004F77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F77F6" w:rsidRDefault="004F77F6" w:rsidP="004F77F6"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3864" w:rsidRDefault="00A13864" w:rsidP="00A13864">
      <w:pPr>
        <w:pStyle w:val="Listaconvietas"/>
      </w:pPr>
      <w:r>
        <w:t xml:space="preserve">Se genera Script C# = </w:t>
      </w:r>
      <w:proofErr w:type="spellStart"/>
      <w:r>
        <w:t>Enemy</w:t>
      </w:r>
      <w:proofErr w:type="spellEnd"/>
    </w:p>
    <w:p w:rsidR="00A13864" w:rsidRPr="00A13864" w:rsidRDefault="00A13864" w:rsidP="00A13864">
      <w:pPr>
        <w:pStyle w:val="Listaconvietas"/>
        <w:numPr>
          <w:ilvl w:val="0"/>
          <w:numId w:val="0"/>
        </w:numPr>
        <w:rPr>
          <w:u w:val="single"/>
        </w:rPr>
      </w:pPr>
    </w:p>
    <w:p w:rsidR="00123846" w:rsidRPr="00A40572" w:rsidRDefault="00123846" w:rsidP="00A40572">
      <w:pPr>
        <w:rPr>
          <w:u w:val="single"/>
        </w:rPr>
      </w:pPr>
    </w:p>
    <w:sectPr w:rsidR="00123846" w:rsidRPr="00A40572" w:rsidSect="004C4497">
      <w:footerReference w:type="default" r:id="rId15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660" w:rsidRDefault="00455660" w:rsidP="00C6554A">
      <w:pPr>
        <w:spacing w:before="0" w:after="0" w:line="240" w:lineRule="auto"/>
      </w:pPr>
      <w:r>
        <w:separator/>
      </w:r>
    </w:p>
  </w:endnote>
  <w:endnote w:type="continuationSeparator" w:id="0">
    <w:p w:rsidR="00455660" w:rsidRDefault="0045566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225DFF">
      <w:rPr>
        <w:noProof/>
        <w:lang w:bidi="es-ES"/>
      </w:rPr>
      <w:t>6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660" w:rsidRDefault="00455660" w:rsidP="00C6554A">
      <w:pPr>
        <w:spacing w:before="0" w:after="0" w:line="240" w:lineRule="auto"/>
      </w:pPr>
      <w:r>
        <w:separator/>
      </w:r>
    </w:p>
  </w:footnote>
  <w:footnote w:type="continuationSeparator" w:id="0">
    <w:p w:rsidR="00455660" w:rsidRDefault="0045566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E9E64BE"/>
    <w:multiLevelType w:val="hybridMultilevel"/>
    <w:tmpl w:val="3DB82B62"/>
    <w:lvl w:ilvl="0" w:tplc="95A0B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E6EEE"/>
    <w:multiLevelType w:val="hybridMultilevel"/>
    <w:tmpl w:val="6E845722"/>
    <w:lvl w:ilvl="0" w:tplc="B80088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1218EB"/>
    <w:multiLevelType w:val="hybridMultilevel"/>
    <w:tmpl w:val="7DF00830"/>
    <w:lvl w:ilvl="0" w:tplc="95A0B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81254"/>
    <w:multiLevelType w:val="hybridMultilevel"/>
    <w:tmpl w:val="6E845722"/>
    <w:lvl w:ilvl="0" w:tplc="B80088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B53CBD"/>
    <w:multiLevelType w:val="hybridMultilevel"/>
    <w:tmpl w:val="D8F2753A"/>
    <w:lvl w:ilvl="0" w:tplc="F4F4E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52C7F"/>
    <w:multiLevelType w:val="hybridMultilevel"/>
    <w:tmpl w:val="C7FA44EC"/>
    <w:lvl w:ilvl="0" w:tplc="F4F4E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030F9"/>
    <w:multiLevelType w:val="hybridMultilevel"/>
    <w:tmpl w:val="1506E8CA"/>
    <w:lvl w:ilvl="0" w:tplc="2956156C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C2D82"/>
    <w:multiLevelType w:val="hybridMultilevel"/>
    <w:tmpl w:val="FE5A5A6A"/>
    <w:lvl w:ilvl="0" w:tplc="2956156C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8"/>
  </w:num>
  <w:num w:numId="18">
    <w:abstractNumId w:val="19"/>
  </w:num>
  <w:num w:numId="19">
    <w:abstractNumId w:val="20"/>
  </w:num>
  <w:num w:numId="20">
    <w:abstractNumId w:val="17"/>
  </w:num>
  <w:num w:numId="21">
    <w:abstractNumId w:val="14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BA"/>
    <w:rsid w:val="00123846"/>
    <w:rsid w:val="001E7359"/>
    <w:rsid w:val="00225DFF"/>
    <w:rsid w:val="002554CD"/>
    <w:rsid w:val="00293B83"/>
    <w:rsid w:val="002B4294"/>
    <w:rsid w:val="003210F9"/>
    <w:rsid w:val="00333D0D"/>
    <w:rsid w:val="00455660"/>
    <w:rsid w:val="00473D5B"/>
    <w:rsid w:val="004C049F"/>
    <w:rsid w:val="004C4497"/>
    <w:rsid w:val="004F77F6"/>
    <w:rsid w:val="005000E2"/>
    <w:rsid w:val="005141C9"/>
    <w:rsid w:val="005361BA"/>
    <w:rsid w:val="006365FD"/>
    <w:rsid w:val="00646766"/>
    <w:rsid w:val="006A3CE7"/>
    <w:rsid w:val="00914741"/>
    <w:rsid w:val="00984164"/>
    <w:rsid w:val="00A13864"/>
    <w:rsid w:val="00A40572"/>
    <w:rsid w:val="00A9748E"/>
    <w:rsid w:val="00A978C4"/>
    <w:rsid w:val="00BB109A"/>
    <w:rsid w:val="00C16883"/>
    <w:rsid w:val="00C6554A"/>
    <w:rsid w:val="00DC78BB"/>
    <w:rsid w:val="00EB0E7F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1D0C7C-4824-4D93-AA13-15C8367A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DC7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mrod\AppData\Roaming\Microsoft\Plantillas\Informe%20de%20estudiante%20con%20foto%20de%20portad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portada.dotx</Template>
  <TotalTime>165</TotalTime>
  <Pages>11</Pages>
  <Words>1885</Words>
  <Characters>10750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</dc:creator>
  <cp:keywords/>
  <dc:description/>
  <cp:lastModifiedBy>Nimrod</cp:lastModifiedBy>
  <cp:revision>2</cp:revision>
  <dcterms:created xsi:type="dcterms:W3CDTF">2019-06-04T04:20:00Z</dcterms:created>
  <dcterms:modified xsi:type="dcterms:W3CDTF">2019-06-05T03:13:00Z</dcterms:modified>
</cp:coreProperties>
</file>